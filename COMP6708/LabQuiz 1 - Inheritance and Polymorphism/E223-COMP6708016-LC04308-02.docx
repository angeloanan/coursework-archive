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2CE8875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bookmarkStart w:id="0" w:name="_Hlk94876946"/>
            <w:bookmarkEnd w:id="0"/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6A16" w14:textId="75D9209F" w:rsidR="00235C36" w:rsidRPr="00876A58" w:rsidRDefault="00B75F78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B75F78">
              <w:rPr>
                <w:rFonts w:ascii="Arial Narrow" w:hAnsi="Arial Narrow" w:cs="Tahoma"/>
                <w:sz w:val="36"/>
                <w:lang w:val="id-ID"/>
              </w:rPr>
              <w:t>COMP6708016</w:t>
            </w:r>
            <w:r>
              <w:rPr>
                <w:rFonts w:ascii="Arial Narrow" w:hAnsi="Arial Narrow" w:cs="Tahoma"/>
                <w:sz w:val="36"/>
                <w:lang w:val="id-ID"/>
              </w:rPr>
              <w:br/>
            </w:r>
            <w:r w:rsidRPr="00B75F78">
              <w:rPr>
                <w:rFonts w:ascii="Arial Narrow" w:hAnsi="Arial Narrow" w:cs="Tahoma"/>
                <w:sz w:val="36"/>
                <w:lang w:val="id-ID"/>
              </w:rPr>
              <w:t>Object Oriented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808F68" w:rsidR="00F80742" w:rsidRPr="00DF718C" w:rsidRDefault="00B75F78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B75F78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071A691E" w:rsidR="000732DF" w:rsidRPr="0036420F" w:rsidRDefault="00B561B9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561B9">
              <w:rPr>
                <w:rFonts w:ascii="Arial" w:hAnsi="Arial" w:cs="Arial"/>
                <w:b/>
                <w:sz w:val="20"/>
              </w:rPr>
              <w:t>E223-COMP6708016-LC04</w:t>
            </w:r>
            <w:r w:rsidR="00113B92">
              <w:rPr>
                <w:rFonts w:ascii="Arial" w:hAnsi="Arial" w:cs="Arial"/>
                <w:b/>
                <w:sz w:val="20"/>
              </w:rPr>
              <w:t>3</w:t>
            </w:r>
            <w:r w:rsidRPr="00B561B9">
              <w:rPr>
                <w:rFonts w:ascii="Arial" w:hAnsi="Arial" w:cs="Arial"/>
                <w:b/>
                <w:sz w:val="20"/>
              </w:rPr>
              <w:t>0</w:t>
            </w:r>
            <w:r w:rsidR="00113B92">
              <w:rPr>
                <w:rFonts w:ascii="Arial" w:hAnsi="Arial" w:cs="Arial"/>
                <w:b/>
                <w:sz w:val="20"/>
              </w:rPr>
              <w:t>8</w:t>
            </w:r>
            <w:r w:rsidRPr="00B561B9">
              <w:rPr>
                <w:rFonts w:ascii="Arial" w:hAnsi="Arial" w:cs="Arial"/>
                <w:b/>
                <w:sz w:val="20"/>
              </w:rPr>
              <w:t>-0</w:t>
            </w:r>
            <w:r w:rsidR="006A2DA4"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ECDDD79" w:rsidR="00535DA7" w:rsidRPr="00EE063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1CC4B78" w14:textId="573A5318" w:rsidR="005B66A9" w:rsidRDefault="00643F75" w:rsidP="00EE0633">
      <w:pPr>
        <w:rPr>
          <w:lang w:val="id-ID"/>
        </w:rPr>
      </w:pPr>
      <w:r w:rsidRPr="00876A58">
        <w:rPr>
          <w:lang w:val="id-ID"/>
        </w:rPr>
        <w:tab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B4F6BC6" w14:textId="77777777" w:rsidR="00B328C6" w:rsidRDefault="00B328C6" w:rsidP="00B328C6">
      <w:pPr>
        <w:spacing w:line="360" w:lineRule="auto"/>
        <w:jc w:val="center"/>
        <w:rPr>
          <w:b/>
          <w:bCs/>
        </w:rPr>
      </w:pPr>
      <w:r w:rsidRPr="009F2787">
        <w:rPr>
          <w:b/>
          <w:bCs/>
        </w:rPr>
        <w:t>Arena Simulator</w:t>
      </w:r>
    </w:p>
    <w:p w14:paraId="449A0724" w14:textId="6410BFCD" w:rsidR="00B4737D" w:rsidRDefault="00B328C6" w:rsidP="00B328C6">
      <w:pPr>
        <w:spacing w:line="360" w:lineRule="auto"/>
        <w:jc w:val="both"/>
      </w:pPr>
      <w:r>
        <w:rPr>
          <w:b/>
          <w:bCs/>
        </w:rPr>
        <w:tab/>
        <w:t xml:space="preserve">Arena Simulator </w:t>
      </w:r>
      <w:r>
        <w:t>is a battle game between player and minion. You as</w:t>
      </w:r>
      <w:r w:rsidR="00B4737D">
        <w:t xml:space="preserve"> a</w:t>
      </w:r>
      <w:r>
        <w:t xml:space="preserve"> programmer are challenged to create the game </w:t>
      </w:r>
      <w:r w:rsidR="00B4737D">
        <w:t>with</w:t>
      </w:r>
      <w:r>
        <w:t xml:space="preserve"> </w:t>
      </w:r>
      <w:r w:rsidRPr="00B4737D">
        <w:rPr>
          <w:b/>
          <w:bCs/>
        </w:rPr>
        <w:t>JAVA</w:t>
      </w:r>
      <w:r>
        <w:t xml:space="preserve"> </w:t>
      </w:r>
      <w:r w:rsidR="00B4737D" w:rsidRPr="00B4737D">
        <w:rPr>
          <w:b/>
          <w:bCs/>
        </w:rPr>
        <w:t>Programming</w:t>
      </w:r>
      <w:r w:rsidR="00B4737D">
        <w:t xml:space="preserve"> </w:t>
      </w:r>
      <w:r w:rsidR="00B4737D" w:rsidRPr="00B4737D">
        <w:rPr>
          <w:b/>
          <w:bCs/>
        </w:rPr>
        <w:t>Language</w:t>
      </w:r>
      <w:r w:rsidR="00B4737D">
        <w:t xml:space="preserve"> using </w:t>
      </w:r>
      <w:r w:rsidRPr="00B4737D">
        <w:rPr>
          <w:b/>
          <w:bCs/>
        </w:rPr>
        <w:t>O</w:t>
      </w:r>
      <w:r w:rsidR="00B4737D" w:rsidRPr="00B4737D">
        <w:rPr>
          <w:b/>
          <w:bCs/>
        </w:rPr>
        <w:t>bject</w:t>
      </w:r>
      <w:r w:rsidR="00B4737D">
        <w:t xml:space="preserve"> </w:t>
      </w:r>
      <w:r w:rsidRPr="00B4737D">
        <w:rPr>
          <w:b/>
          <w:bCs/>
        </w:rPr>
        <w:t>O</w:t>
      </w:r>
      <w:r w:rsidR="00B4737D" w:rsidRPr="00B4737D">
        <w:rPr>
          <w:b/>
          <w:bCs/>
        </w:rPr>
        <w:t>riented</w:t>
      </w:r>
      <w:r w:rsidR="00B4737D">
        <w:t xml:space="preserve"> </w:t>
      </w:r>
      <w:r w:rsidRPr="00B4737D">
        <w:rPr>
          <w:b/>
          <w:bCs/>
        </w:rPr>
        <w:t>P</w:t>
      </w:r>
      <w:r w:rsidR="00B4737D" w:rsidRPr="00B4737D">
        <w:rPr>
          <w:b/>
          <w:bCs/>
        </w:rPr>
        <w:t>rogramming</w:t>
      </w:r>
      <w:r>
        <w:t xml:space="preserve"> </w:t>
      </w:r>
      <w:r w:rsidRPr="00B4737D">
        <w:rPr>
          <w:b/>
          <w:bCs/>
        </w:rPr>
        <w:t>Concept</w:t>
      </w:r>
      <w:r>
        <w:t xml:space="preserve"> </w:t>
      </w:r>
      <w:r w:rsidR="00B4737D">
        <w:t xml:space="preserve">such as </w:t>
      </w:r>
      <w:r w:rsidR="00B4737D" w:rsidRPr="00B4737D">
        <w:rPr>
          <w:b/>
          <w:bCs/>
        </w:rPr>
        <w:t>Encapsulation</w:t>
      </w:r>
      <w:r w:rsidR="00B4737D">
        <w:t xml:space="preserve">, </w:t>
      </w:r>
      <w:r w:rsidR="00B4737D" w:rsidRPr="00B4737D">
        <w:rPr>
          <w:b/>
          <w:bCs/>
        </w:rPr>
        <w:t>Inheritance</w:t>
      </w:r>
      <w:r w:rsidR="00B4737D">
        <w:t xml:space="preserve">, and </w:t>
      </w:r>
      <w:r w:rsidR="00B4737D" w:rsidRPr="00B4737D">
        <w:rPr>
          <w:b/>
          <w:bCs/>
        </w:rPr>
        <w:t>P</w:t>
      </w:r>
      <w:r w:rsidRPr="00B4737D">
        <w:rPr>
          <w:b/>
          <w:bCs/>
        </w:rPr>
        <w:t>olymorphism</w:t>
      </w:r>
      <w:r>
        <w:t xml:space="preserve">. </w:t>
      </w:r>
      <w:r w:rsidR="00B4737D">
        <w:t xml:space="preserve">The </w:t>
      </w:r>
      <w:r>
        <w:t>requirement</w:t>
      </w:r>
      <w:r w:rsidR="00B4737D">
        <w:t>s</w:t>
      </w:r>
      <w:r>
        <w:t xml:space="preserve"> </w:t>
      </w:r>
      <w:r w:rsidR="00B4737D">
        <w:t>for</w:t>
      </w:r>
      <w:r>
        <w:t xml:space="preserve"> the application are as follows:</w:t>
      </w:r>
    </w:p>
    <w:p w14:paraId="64476BC8" w14:textId="0844505A" w:rsidR="00B328C6" w:rsidRDefault="00B328C6" w:rsidP="00B4737D">
      <w:pPr>
        <w:pStyle w:val="ListParagraph"/>
        <w:numPr>
          <w:ilvl w:val="0"/>
          <w:numId w:val="18"/>
        </w:numPr>
        <w:spacing w:line="360" w:lineRule="auto"/>
        <w:ind w:left="284" w:hanging="284"/>
        <w:jc w:val="both"/>
      </w:pPr>
      <w:r>
        <w:t xml:space="preserve">The program </w:t>
      </w:r>
      <w:r w:rsidR="00B4737D">
        <w:t>consists</w:t>
      </w:r>
      <w:r>
        <w:t xml:space="preserve"> of 5 menus:</w:t>
      </w:r>
    </w:p>
    <w:p w14:paraId="22FEC3DB" w14:textId="77777777" w:rsidR="00B328C6" w:rsidRPr="00BE5FA9" w:rsidRDefault="00B328C6" w:rsidP="00B4737D">
      <w:pPr>
        <w:pStyle w:val="ListParagraph"/>
        <w:numPr>
          <w:ilvl w:val="0"/>
          <w:numId w:val="19"/>
        </w:numPr>
        <w:spacing w:line="360" w:lineRule="auto"/>
        <w:ind w:left="567" w:hanging="284"/>
        <w:jc w:val="both"/>
        <w:rPr>
          <w:b/>
          <w:bCs/>
        </w:rPr>
      </w:pPr>
      <w:r w:rsidRPr="00BE5FA9">
        <w:rPr>
          <w:b/>
          <w:bCs/>
        </w:rPr>
        <w:t>Add New Player</w:t>
      </w:r>
    </w:p>
    <w:p w14:paraId="22AC6720" w14:textId="77777777" w:rsidR="00B328C6" w:rsidRPr="00BE5FA9" w:rsidRDefault="00B328C6" w:rsidP="00B4737D">
      <w:pPr>
        <w:pStyle w:val="ListParagraph"/>
        <w:numPr>
          <w:ilvl w:val="0"/>
          <w:numId w:val="19"/>
        </w:numPr>
        <w:spacing w:line="360" w:lineRule="auto"/>
        <w:ind w:left="567" w:hanging="284"/>
        <w:jc w:val="both"/>
        <w:rPr>
          <w:b/>
          <w:bCs/>
        </w:rPr>
      </w:pPr>
      <w:r w:rsidRPr="00BE5FA9">
        <w:rPr>
          <w:b/>
          <w:bCs/>
        </w:rPr>
        <w:t>Delete A Player</w:t>
      </w:r>
    </w:p>
    <w:p w14:paraId="4AFD03CD" w14:textId="77777777" w:rsidR="00B328C6" w:rsidRPr="00BE5FA9" w:rsidRDefault="00B328C6" w:rsidP="00B4737D">
      <w:pPr>
        <w:pStyle w:val="ListParagraph"/>
        <w:numPr>
          <w:ilvl w:val="0"/>
          <w:numId w:val="19"/>
        </w:numPr>
        <w:spacing w:line="360" w:lineRule="auto"/>
        <w:ind w:left="567" w:hanging="284"/>
        <w:jc w:val="both"/>
        <w:rPr>
          <w:b/>
          <w:bCs/>
        </w:rPr>
      </w:pPr>
      <w:r w:rsidRPr="00BE5FA9">
        <w:rPr>
          <w:b/>
          <w:bCs/>
        </w:rPr>
        <w:t>View Player</w:t>
      </w:r>
    </w:p>
    <w:p w14:paraId="6787ACC2" w14:textId="77777777" w:rsidR="00B328C6" w:rsidRPr="00BE5FA9" w:rsidRDefault="00B328C6" w:rsidP="00B4737D">
      <w:pPr>
        <w:pStyle w:val="ListParagraph"/>
        <w:numPr>
          <w:ilvl w:val="0"/>
          <w:numId w:val="19"/>
        </w:numPr>
        <w:spacing w:line="360" w:lineRule="auto"/>
        <w:ind w:left="567" w:hanging="284"/>
        <w:jc w:val="both"/>
        <w:rPr>
          <w:b/>
          <w:bCs/>
        </w:rPr>
      </w:pPr>
      <w:r w:rsidRPr="00BE5FA9">
        <w:rPr>
          <w:b/>
          <w:bCs/>
        </w:rPr>
        <w:t>Fight Minion</w:t>
      </w:r>
    </w:p>
    <w:p w14:paraId="5AFB6DC9" w14:textId="78C1C1DB" w:rsidR="00B328C6" w:rsidRDefault="00B328C6" w:rsidP="00B4737D">
      <w:pPr>
        <w:pStyle w:val="ListParagraph"/>
        <w:numPr>
          <w:ilvl w:val="0"/>
          <w:numId w:val="19"/>
        </w:numPr>
        <w:spacing w:line="360" w:lineRule="auto"/>
        <w:ind w:left="567" w:hanging="284"/>
        <w:jc w:val="both"/>
        <w:rPr>
          <w:b/>
          <w:bCs/>
        </w:rPr>
      </w:pPr>
      <w:r w:rsidRPr="00BE5FA9">
        <w:rPr>
          <w:b/>
          <w:bCs/>
        </w:rPr>
        <w:t>Exit</w:t>
      </w:r>
    </w:p>
    <w:p w14:paraId="6D2AA734" w14:textId="77777777" w:rsidR="00CC3239" w:rsidRDefault="00B4737D" w:rsidP="00CC3239">
      <w:pPr>
        <w:keepNext/>
        <w:spacing w:line="360" w:lineRule="auto"/>
        <w:jc w:val="center"/>
      </w:pPr>
      <w:r>
        <w:rPr>
          <w:b/>
          <w:bCs/>
          <w:noProof/>
        </w:rPr>
        <w:drawing>
          <wp:inline distT="0" distB="0" distL="0" distR="0" wp14:anchorId="45565B53" wp14:editId="3F9B2A9F">
            <wp:extent cx="5760000" cy="1490300"/>
            <wp:effectExtent l="19050" t="19050" r="1270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95"/>
                    <a:stretch/>
                  </pic:blipFill>
                  <pic:spPr bwMode="auto">
                    <a:xfrm>
                      <a:off x="0" y="0"/>
                      <a:ext cx="5760000" cy="14903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BD639" w14:textId="5B3004D5" w:rsidR="00B4737D" w:rsidRDefault="00CC3239" w:rsidP="00CC3239">
      <w:pPr>
        <w:pStyle w:val="Caption"/>
        <w:rPr>
          <w:b w:val="0"/>
          <w:bCs/>
        </w:rPr>
      </w:pPr>
      <w:r>
        <w:t xml:space="preserve">Figure </w:t>
      </w:r>
      <w:fldSimple w:instr=" SEQ Figure \* ARABIC ">
        <w:r w:rsidR="006B093E">
          <w:rPr>
            <w:noProof/>
          </w:rPr>
          <w:t>1</w:t>
        </w:r>
      </w:fldSimple>
      <w:r>
        <w:t>. Main Menu</w:t>
      </w:r>
    </w:p>
    <w:p w14:paraId="5FAA8919" w14:textId="2FA7D304" w:rsidR="00B4737D" w:rsidRDefault="00B4737D" w:rsidP="00B4737D">
      <w:pPr>
        <w:pStyle w:val="ListParagraph"/>
        <w:numPr>
          <w:ilvl w:val="0"/>
          <w:numId w:val="13"/>
        </w:numPr>
        <w:spacing w:line="360" w:lineRule="auto"/>
        <w:ind w:left="284" w:hanging="284"/>
        <w:jc w:val="both"/>
      </w:pPr>
      <w:r w:rsidRPr="00A205E4">
        <w:t xml:space="preserve">If the user selected </w:t>
      </w:r>
      <w:r>
        <w:rPr>
          <w:b/>
          <w:bCs/>
        </w:rPr>
        <w:t>m</w:t>
      </w:r>
      <w:r w:rsidRPr="00A205E4">
        <w:rPr>
          <w:b/>
          <w:bCs/>
        </w:rPr>
        <w:t xml:space="preserve">enu </w:t>
      </w:r>
      <w:r>
        <w:rPr>
          <w:b/>
          <w:bCs/>
        </w:rPr>
        <w:t>1</w:t>
      </w:r>
      <w:r w:rsidRPr="00A205E4">
        <w:rPr>
          <w:b/>
          <w:bCs/>
        </w:rPr>
        <w:t xml:space="preserve"> (</w:t>
      </w:r>
      <w:r>
        <w:rPr>
          <w:b/>
          <w:bCs/>
        </w:rPr>
        <w:t>Add New Player</w:t>
      </w:r>
      <w:r w:rsidRPr="00A205E4">
        <w:rPr>
          <w:b/>
          <w:bCs/>
        </w:rPr>
        <w:t>)</w:t>
      </w:r>
      <w:r>
        <w:t>. Then:</w:t>
      </w:r>
    </w:p>
    <w:p w14:paraId="32D9775D" w14:textId="266650C2" w:rsidR="00B328C6" w:rsidRDefault="00B4737D" w:rsidP="00B4737D">
      <w:pPr>
        <w:pStyle w:val="ListParagraph"/>
        <w:numPr>
          <w:ilvl w:val="1"/>
          <w:numId w:val="18"/>
        </w:numPr>
        <w:spacing w:line="360" w:lineRule="auto"/>
        <w:ind w:left="567" w:hanging="283"/>
        <w:jc w:val="both"/>
      </w:pPr>
      <w:r>
        <w:t xml:space="preserve">The </w:t>
      </w:r>
      <w:r w:rsidR="00B328C6">
        <w:t xml:space="preserve">Game will ask user to input </w:t>
      </w:r>
      <w:r w:rsidR="00753F9F">
        <w:t xml:space="preserve">basic </w:t>
      </w:r>
      <w:r w:rsidR="00B328C6">
        <w:t>player information, which consists of:</w:t>
      </w:r>
    </w:p>
    <w:p w14:paraId="5BC4F1D1" w14:textId="5FDC5C23" w:rsidR="00B328C6" w:rsidRDefault="00B328C6" w:rsidP="009C06B8">
      <w:pPr>
        <w:pStyle w:val="ListParagraph"/>
        <w:numPr>
          <w:ilvl w:val="2"/>
          <w:numId w:val="18"/>
        </w:numPr>
        <w:spacing w:line="360" w:lineRule="auto"/>
        <w:ind w:left="851" w:hanging="284"/>
        <w:jc w:val="both"/>
      </w:pPr>
      <w:r w:rsidRPr="00AB0373">
        <w:rPr>
          <w:b/>
          <w:bCs/>
        </w:rPr>
        <w:t>Player’s Name</w:t>
      </w:r>
      <w:r>
        <w:t>, which need</w:t>
      </w:r>
      <w:r w:rsidR="00753F9F">
        <w:t xml:space="preserve">s </w:t>
      </w:r>
      <w:r>
        <w:t xml:space="preserve">to be </w:t>
      </w:r>
      <w:r w:rsidRPr="00561B46">
        <w:rPr>
          <w:b/>
          <w:bCs/>
        </w:rPr>
        <w:t>between 1 – 25 characters</w:t>
      </w:r>
      <w:r w:rsidR="003A3791">
        <w:rPr>
          <w:b/>
          <w:bCs/>
        </w:rPr>
        <w:t xml:space="preserve"> (Inclusive)</w:t>
      </w:r>
      <w:r w:rsidRPr="00561B46">
        <w:rPr>
          <w:b/>
          <w:bCs/>
        </w:rPr>
        <w:t>.</w:t>
      </w:r>
    </w:p>
    <w:p w14:paraId="2D7DC042" w14:textId="6821BBE2" w:rsidR="00B328C6" w:rsidRPr="00156C25" w:rsidRDefault="00B328C6" w:rsidP="009C06B8">
      <w:pPr>
        <w:pStyle w:val="ListParagraph"/>
        <w:numPr>
          <w:ilvl w:val="2"/>
          <w:numId w:val="18"/>
        </w:numPr>
        <w:spacing w:line="360" w:lineRule="auto"/>
        <w:ind w:left="851" w:hanging="284"/>
        <w:jc w:val="both"/>
      </w:pPr>
      <w:r w:rsidRPr="00AB0373">
        <w:rPr>
          <w:b/>
          <w:bCs/>
        </w:rPr>
        <w:t>Characters Type</w:t>
      </w:r>
      <w:r>
        <w:t xml:space="preserve">, which </w:t>
      </w:r>
      <w:r w:rsidRPr="00753F9F">
        <w:t>must</w:t>
      </w:r>
      <w:r w:rsidRPr="00561B46">
        <w:rPr>
          <w:b/>
          <w:bCs/>
        </w:rPr>
        <w:t xml:space="preserve"> </w:t>
      </w:r>
      <w:r w:rsidRPr="00753F9F">
        <w:t>be</w:t>
      </w:r>
      <w:r w:rsidRPr="00561B46">
        <w:rPr>
          <w:b/>
          <w:bCs/>
        </w:rPr>
        <w:t xml:space="preserve"> either “Archer”</w:t>
      </w:r>
      <w:r w:rsidR="009B40F3">
        <w:rPr>
          <w:b/>
          <w:bCs/>
        </w:rPr>
        <w:t xml:space="preserve">, </w:t>
      </w:r>
      <w:r w:rsidRPr="00561B46">
        <w:rPr>
          <w:b/>
          <w:bCs/>
        </w:rPr>
        <w:t>or “Warrior”</w:t>
      </w:r>
      <w:r w:rsidR="00753F9F">
        <w:rPr>
          <w:b/>
          <w:bCs/>
        </w:rPr>
        <w:t xml:space="preserve"> (</w:t>
      </w:r>
      <w:r w:rsidR="003A3791">
        <w:rPr>
          <w:b/>
          <w:bCs/>
        </w:rPr>
        <w:t>C</w:t>
      </w:r>
      <w:r w:rsidR="00753F9F">
        <w:rPr>
          <w:b/>
          <w:bCs/>
        </w:rPr>
        <w:t xml:space="preserve">ase </w:t>
      </w:r>
      <w:r w:rsidR="003A3791">
        <w:rPr>
          <w:b/>
          <w:bCs/>
        </w:rPr>
        <w:t>S</w:t>
      </w:r>
      <w:r w:rsidR="00753F9F">
        <w:rPr>
          <w:b/>
          <w:bCs/>
        </w:rPr>
        <w:t>ensitive)</w:t>
      </w:r>
      <w:r w:rsidRPr="00753F9F">
        <w:t>.</w:t>
      </w:r>
    </w:p>
    <w:p w14:paraId="4C457BF1" w14:textId="2A98113B" w:rsidR="00B328C6" w:rsidRDefault="00753F9F" w:rsidP="00753F9F">
      <w:pPr>
        <w:pStyle w:val="ListParagraph"/>
        <w:numPr>
          <w:ilvl w:val="1"/>
          <w:numId w:val="18"/>
        </w:numPr>
        <w:spacing w:line="360" w:lineRule="auto"/>
        <w:ind w:left="567" w:hanging="283"/>
        <w:jc w:val="both"/>
      </w:pPr>
      <w:r>
        <w:t>Then, the game will</w:t>
      </w:r>
      <w:r w:rsidR="00B328C6">
        <w:t xml:space="preserve"> </w:t>
      </w:r>
      <w:r w:rsidR="00B328C6" w:rsidRPr="002F05C6">
        <w:rPr>
          <w:b/>
          <w:bCs/>
        </w:rPr>
        <w:t>create a player which type either “Archer” or “Warrior”</w:t>
      </w:r>
      <w:r w:rsidR="00B328C6">
        <w:t xml:space="preserve"> with following </w:t>
      </w:r>
      <w:r w:rsidR="000B0A6D">
        <w:t>initialization values</w:t>
      </w:r>
      <w:r w:rsidR="00B328C6">
        <w:t>:</w:t>
      </w:r>
    </w:p>
    <w:p w14:paraId="20B0AFD5" w14:textId="77777777" w:rsidR="00B328C6" w:rsidRDefault="00B328C6" w:rsidP="00B328C6">
      <w:pPr>
        <w:spacing w:line="360" w:lineRule="auto"/>
        <w:jc w:val="both"/>
      </w:pPr>
    </w:p>
    <w:tbl>
      <w:tblPr>
        <w:tblStyle w:val="ListTable7Colorful"/>
        <w:tblW w:w="0" w:type="auto"/>
        <w:jc w:val="center"/>
        <w:tblLook w:val="04A0" w:firstRow="1" w:lastRow="0" w:firstColumn="1" w:lastColumn="0" w:noHBand="0" w:noVBand="1"/>
      </w:tblPr>
      <w:tblGrid>
        <w:gridCol w:w="4535"/>
        <w:gridCol w:w="2268"/>
        <w:gridCol w:w="2268"/>
      </w:tblGrid>
      <w:tr w:rsidR="00B328C6" w14:paraId="052862D6" w14:textId="77777777" w:rsidTr="0012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4E6" w:themeFill="accent6" w:themeFillTint="33"/>
            <w:vAlign w:val="center"/>
          </w:tcPr>
          <w:p w14:paraId="35564BB5" w14:textId="4AA0EA3C" w:rsidR="00B328C6" w:rsidRDefault="003879F0" w:rsidP="003879F0">
            <w:pPr>
              <w:tabs>
                <w:tab w:val="left" w:pos="2389"/>
              </w:tabs>
              <w:jc w:val="left"/>
            </w:pPr>
            <w:r>
              <w:lastRenderedPageBreak/>
              <w:tab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A3239D" w14:textId="77777777" w:rsidR="00B328C6" w:rsidRPr="006924E5" w:rsidRDefault="00B328C6" w:rsidP="0038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6924E5">
              <w:rPr>
                <w:b/>
                <w:bCs/>
                <w:i w:val="0"/>
                <w:iCs w:val="0"/>
              </w:rPr>
              <w:t>Warrior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9A1519" w14:textId="77777777" w:rsidR="00B328C6" w:rsidRPr="006924E5" w:rsidRDefault="00B328C6" w:rsidP="0038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6924E5">
              <w:rPr>
                <w:b/>
                <w:bCs/>
                <w:i w:val="0"/>
                <w:iCs w:val="0"/>
              </w:rPr>
              <w:t>Archer</w:t>
            </w:r>
          </w:p>
        </w:tc>
      </w:tr>
      <w:tr w:rsidR="00B328C6" w14:paraId="7F51340A" w14:textId="77777777" w:rsidTr="00121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645DDE" w14:textId="77777777" w:rsidR="00B328C6" w:rsidRPr="006924E5" w:rsidRDefault="00B328C6" w:rsidP="003879F0">
            <w:pPr>
              <w:jc w:val="center"/>
              <w:rPr>
                <w:b/>
                <w:bCs/>
                <w:i w:val="0"/>
                <w:iCs w:val="0"/>
              </w:rPr>
            </w:pPr>
            <w:r w:rsidRPr="006924E5">
              <w:rPr>
                <w:b/>
                <w:bCs/>
                <w:i w:val="0"/>
                <w:iCs w:val="0"/>
              </w:rPr>
              <w:t>Health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71FB59" w14:textId="77777777" w:rsidR="00B328C6" w:rsidRDefault="00B328C6" w:rsidP="0038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435D0" w14:textId="77777777" w:rsidR="00B328C6" w:rsidRDefault="00B328C6" w:rsidP="0038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B328C6" w14:paraId="03BA8647" w14:textId="77777777" w:rsidTr="001216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466EC6" w14:textId="77777777" w:rsidR="00B328C6" w:rsidRPr="006924E5" w:rsidRDefault="00B328C6" w:rsidP="003879F0">
            <w:pPr>
              <w:jc w:val="center"/>
              <w:rPr>
                <w:b/>
                <w:bCs/>
                <w:i w:val="0"/>
                <w:iCs w:val="0"/>
              </w:rPr>
            </w:pPr>
            <w:r w:rsidRPr="006924E5">
              <w:rPr>
                <w:b/>
                <w:bCs/>
                <w:i w:val="0"/>
                <w:iCs w:val="0"/>
              </w:rPr>
              <w:t>Shield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4879B" w14:textId="77777777" w:rsidR="00B328C6" w:rsidRDefault="00B328C6" w:rsidP="0038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A331CF" w14:textId="77777777" w:rsidR="00B328C6" w:rsidRDefault="00B328C6" w:rsidP="0038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328C6" w14:paraId="308AC6E4" w14:textId="77777777" w:rsidTr="00121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E0E7D" w14:textId="77777777" w:rsidR="00B328C6" w:rsidRPr="006924E5" w:rsidRDefault="00B328C6" w:rsidP="003879F0">
            <w:pPr>
              <w:jc w:val="center"/>
              <w:rPr>
                <w:b/>
                <w:bCs/>
                <w:i w:val="0"/>
                <w:iCs w:val="0"/>
              </w:rPr>
            </w:pPr>
            <w:r w:rsidRPr="006924E5">
              <w:rPr>
                <w:b/>
                <w:bCs/>
                <w:i w:val="0"/>
                <w:iCs w:val="0"/>
              </w:rPr>
              <w:t>Range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3E89D6" w14:textId="77777777" w:rsidR="00B328C6" w:rsidRDefault="00B328C6" w:rsidP="0038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A819B" w14:textId="77777777" w:rsidR="00B328C6" w:rsidRDefault="00B328C6" w:rsidP="0038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328C6" w14:paraId="562EFC9B" w14:textId="77777777" w:rsidTr="001216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FCD96A" w14:textId="77777777" w:rsidR="00B328C6" w:rsidRPr="006924E5" w:rsidRDefault="00B328C6" w:rsidP="003879F0">
            <w:pPr>
              <w:jc w:val="center"/>
              <w:rPr>
                <w:b/>
                <w:bCs/>
                <w:i w:val="0"/>
                <w:iCs w:val="0"/>
              </w:rPr>
            </w:pPr>
            <w:r w:rsidRPr="006924E5">
              <w:rPr>
                <w:b/>
                <w:bCs/>
                <w:i w:val="0"/>
                <w:iCs w:val="0"/>
              </w:rPr>
              <w:t>Exp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2DA760" w14:textId="77777777" w:rsidR="00B328C6" w:rsidRDefault="00B328C6" w:rsidP="0038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AEEFC" w14:textId="77777777" w:rsidR="00B328C6" w:rsidRDefault="00B328C6" w:rsidP="0038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328C6" w14:paraId="74703758" w14:textId="77777777" w:rsidTr="00121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DB5F3" w14:textId="77777777" w:rsidR="00B328C6" w:rsidRPr="006924E5" w:rsidRDefault="00B328C6" w:rsidP="003879F0">
            <w:pPr>
              <w:jc w:val="center"/>
              <w:rPr>
                <w:b/>
                <w:bCs/>
                <w:i w:val="0"/>
                <w:iCs w:val="0"/>
              </w:rPr>
            </w:pPr>
            <w:r w:rsidRPr="006924E5">
              <w:rPr>
                <w:b/>
                <w:bCs/>
                <w:i w:val="0"/>
                <w:iCs w:val="0"/>
              </w:rPr>
              <w:t>Level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A1DD8" w14:textId="77777777" w:rsidR="00B328C6" w:rsidRDefault="00B328C6" w:rsidP="0038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7B6E6" w14:textId="77777777" w:rsidR="00B328C6" w:rsidRDefault="00B328C6" w:rsidP="0038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008281B" w14:textId="77777777" w:rsidR="00B328C6" w:rsidRDefault="00B328C6" w:rsidP="00B328C6">
      <w:pPr>
        <w:spacing w:line="360" w:lineRule="auto"/>
        <w:jc w:val="both"/>
      </w:pPr>
    </w:p>
    <w:p w14:paraId="23F73C59" w14:textId="6F644948" w:rsidR="00B328C6" w:rsidRDefault="006924E5" w:rsidP="006924E5">
      <w:pPr>
        <w:pStyle w:val="ListParagraph"/>
        <w:numPr>
          <w:ilvl w:val="1"/>
          <w:numId w:val="18"/>
        </w:numPr>
        <w:spacing w:line="360" w:lineRule="auto"/>
        <w:ind w:left="567" w:hanging="283"/>
        <w:jc w:val="both"/>
      </w:pPr>
      <w:r>
        <w:t xml:space="preserve">Then, the game will </w:t>
      </w:r>
      <w:r w:rsidRPr="006924E5">
        <w:rPr>
          <w:b/>
          <w:bCs/>
        </w:rPr>
        <w:t>save</w:t>
      </w:r>
      <w:r>
        <w:t xml:space="preserve"> </w:t>
      </w:r>
      <w:r w:rsidR="00A746B5">
        <w:t>all player’s</w:t>
      </w:r>
      <w:r>
        <w:t xml:space="preserve"> information into a </w:t>
      </w:r>
      <w:r w:rsidRPr="009B40F3">
        <w:rPr>
          <w:b/>
          <w:bCs/>
        </w:rPr>
        <w:t>list</w:t>
      </w:r>
      <w:r>
        <w:t xml:space="preserve"> (</w:t>
      </w:r>
      <w:r w:rsidRPr="009B40F3">
        <w:rPr>
          <w:b/>
          <w:bCs/>
        </w:rPr>
        <w:t>ArrayList / Vector / Array</w:t>
      </w:r>
      <w:r>
        <w:t xml:space="preserve">). Then, return to </w:t>
      </w:r>
      <w:r w:rsidRPr="006924E5">
        <w:rPr>
          <w:b/>
          <w:bCs/>
        </w:rPr>
        <w:t>main menu</w:t>
      </w:r>
      <w:r w:rsidR="00B328C6">
        <w:t>.</w:t>
      </w:r>
    </w:p>
    <w:p w14:paraId="0A1CE288" w14:textId="77777777" w:rsidR="00CC3239" w:rsidRDefault="003F5A5E" w:rsidP="00CC323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99860A5" wp14:editId="764DDFFC">
            <wp:extent cx="5760000" cy="2023841"/>
            <wp:effectExtent l="19050" t="19050" r="1270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5660"/>
                    <a:stretch/>
                  </pic:blipFill>
                  <pic:spPr bwMode="auto">
                    <a:xfrm>
                      <a:off x="0" y="0"/>
                      <a:ext cx="5760000" cy="202384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74E9E" w14:textId="0C2394E8" w:rsidR="00B328C6" w:rsidRDefault="00CC3239" w:rsidP="00CC3239">
      <w:pPr>
        <w:pStyle w:val="Caption"/>
      </w:pPr>
      <w:r>
        <w:t xml:space="preserve">Figure </w:t>
      </w:r>
      <w:fldSimple w:instr=" SEQ Figure \* ARABIC ">
        <w:r w:rsidR="006B093E">
          <w:rPr>
            <w:noProof/>
          </w:rPr>
          <w:t>2</w:t>
        </w:r>
      </w:fldSimple>
      <w:r>
        <w:t>. Add New Player</w:t>
      </w:r>
    </w:p>
    <w:p w14:paraId="619FAFD4" w14:textId="41124805" w:rsidR="00B328C6" w:rsidRDefault="00DF1AA8" w:rsidP="00DF1AA8">
      <w:pPr>
        <w:pStyle w:val="ListParagraph"/>
        <w:numPr>
          <w:ilvl w:val="0"/>
          <w:numId w:val="13"/>
        </w:numPr>
        <w:spacing w:line="360" w:lineRule="auto"/>
        <w:ind w:left="284" w:hanging="284"/>
        <w:jc w:val="both"/>
      </w:pPr>
      <w:r w:rsidRPr="00A205E4">
        <w:t xml:space="preserve">If the user selected </w:t>
      </w:r>
      <w:r>
        <w:rPr>
          <w:b/>
          <w:bCs/>
        </w:rPr>
        <w:t>m</w:t>
      </w:r>
      <w:r w:rsidRPr="00A205E4">
        <w:rPr>
          <w:b/>
          <w:bCs/>
        </w:rPr>
        <w:t xml:space="preserve">enu </w:t>
      </w:r>
      <w:r>
        <w:rPr>
          <w:b/>
          <w:bCs/>
        </w:rPr>
        <w:t>2</w:t>
      </w:r>
      <w:r w:rsidRPr="00A205E4">
        <w:rPr>
          <w:b/>
          <w:bCs/>
        </w:rPr>
        <w:t xml:space="preserve"> (</w:t>
      </w:r>
      <w:r>
        <w:rPr>
          <w:b/>
          <w:bCs/>
        </w:rPr>
        <w:t>Delete a Player</w:t>
      </w:r>
      <w:r w:rsidRPr="00A205E4">
        <w:rPr>
          <w:b/>
          <w:bCs/>
        </w:rPr>
        <w:t>)</w:t>
      </w:r>
      <w:r>
        <w:t>. Then:</w:t>
      </w:r>
    </w:p>
    <w:p w14:paraId="46294D35" w14:textId="59D1EB07" w:rsidR="00B328C6" w:rsidRDefault="00B328C6" w:rsidP="00DF1AA8">
      <w:pPr>
        <w:pStyle w:val="ListParagraph"/>
        <w:numPr>
          <w:ilvl w:val="1"/>
          <w:numId w:val="18"/>
        </w:numPr>
        <w:spacing w:line="360" w:lineRule="auto"/>
        <w:ind w:left="567" w:hanging="283"/>
        <w:jc w:val="both"/>
      </w:pPr>
      <w:r>
        <w:t xml:space="preserve">If there is no player in the list, </w:t>
      </w:r>
      <w:r w:rsidRPr="00CC17E5">
        <w:rPr>
          <w:b/>
          <w:bCs/>
        </w:rPr>
        <w:t>show</w:t>
      </w:r>
      <w:r w:rsidR="00733B11">
        <w:rPr>
          <w:b/>
          <w:bCs/>
        </w:rPr>
        <w:t xml:space="preserve"> following message</w:t>
      </w:r>
      <w:r w:rsidR="00733B11">
        <w:t xml:space="preserve">. Then, return to </w:t>
      </w:r>
      <w:r w:rsidR="00733B11" w:rsidRPr="00733B11">
        <w:rPr>
          <w:b/>
          <w:bCs/>
        </w:rPr>
        <w:t>main menu</w:t>
      </w:r>
      <w:r w:rsidR="00733B11">
        <w:t>.</w:t>
      </w:r>
    </w:p>
    <w:p w14:paraId="1FCFEDC3" w14:textId="77777777" w:rsidR="00CC3239" w:rsidRDefault="00DF1AA8" w:rsidP="00CC323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8F8D8D1" wp14:editId="513D6A73">
            <wp:extent cx="5760000" cy="1041702"/>
            <wp:effectExtent l="19050" t="19050" r="1270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r="-99244"/>
                    <a:stretch/>
                  </pic:blipFill>
                  <pic:spPr bwMode="auto">
                    <a:xfrm>
                      <a:off x="0" y="0"/>
                      <a:ext cx="5760000" cy="104170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6EAC1" w14:textId="57EC648B" w:rsidR="00B328C6" w:rsidRPr="00733B11" w:rsidRDefault="00CC3239" w:rsidP="00CC3239">
      <w:pPr>
        <w:pStyle w:val="Caption"/>
      </w:pPr>
      <w:r>
        <w:t xml:space="preserve">Figure </w:t>
      </w:r>
      <w:fldSimple w:instr=" SEQ Figure \* ARABIC ">
        <w:r w:rsidR="006B093E">
          <w:rPr>
            <w:noProof/>
          </w:rPr>
          <w:t>3</w:t>
        </w:r>
      </w:fldSimple>
      <w:r>
        <w:t>. Delete a Player (Empty)</w:t>
      </w:r>
    </w:p>
    <w:p w14:paraId="0948D225" w14:textId="147FD526" w:rsidR="00B328C6" w:rsidRDefault="00733B11" w:rsidP="00733B11">
      <w:pPr>
        <w:pStyle w:val="ListParagraph"/>
        <w:numPr>
          <w:ilvl w:val="1"/>
          <w:numId w:val="18"/>
        </w:numPr>
        <w:spacing w:line="360" w:lineRule="auto"/>
        <w:ind w:left="567" w:hanging="283"/>
        <w:jc w:val="both"/>
      </w:pPr>
      <w:r>
        <w:t xml:space="preserve">Otherwise, the game will </w:t>
      </w:r>
      <w:r w:rsidRPr="00733B11">
        <w:rPr>
          <w:b/>
          <w:bCs/>
        </w:rPr>
        <w:t>display all players’ details</w:t>
      </w:r>
      <w:r>
        <w:rPr>
          <w:b/>
          <w:bCs/>
        </w:rPr>
        <w:t xml:space="preserve"> </w:t>
      </w:r>
      <w:r>
        <w:t xml:space="preserve">including </w:t>
      </w:r>
      <w:r w:rsidRPr="00733B11">
        <w:rPr>
          <w:b/>
          <w:bCs/>
        </w:rPr>
        <w:t>Name</w:t>
      </w:r>
      <w:r>
        <w:t xml:space="preserve">, </w:t>
      </w:r>
      <w:r w:rsidRPr="00733B11">
        <w:rPr>
          <w:b/>
          <w:bCs/>
        </w:rPr>
        <w:t>Type</w:t>
      </w:r>
      <w:r>
        <w:t xml:space="preserve">, </w:t>
      </w:r>
      <w:r w:rsidRPr="00733B11">
        <w:rPr>
          <w:b/>
          <w:bCs/>
        </w:rPr>
        <w:t>Level</w:t>
      </w:r>
      <w:r>
        <w:t xml:space="preserve">, and </w:t>
      </w:r>
      <w:r w:rsidRPr="00733B11">
        <w:rPr>
          <w:b/>
          <w:bCs/>
        </w:rPr>
        <w:t>Experience</w:t>
      </w:r>
      <w:r w:rsidRPr="00733B11">
        <w:t>.</w:t>
      </w:r>
    </w:p>
    <w:p w14:paraId="2DA2F0D7" w14:textId="77777777" w:rsidR="00C26A75" w:rsidRDefault="00733B11" w:rsidP="00C26A75">
      <w:pPr>
        <w:pStyle w:val="ListParagraph"/>
        <w:numPr>
          <w:ilvl w:val="1"/>
          <w:numId w:val="18"/>
        </w:numPr>
        <w:spacing w:line="360" w:lineRule="auto"/>
        <w:ind w:left="567" w:hanging="283"/>
        <w:jc w:val="both"/>
      </w:pPr>
      <w:r>
        <w:t xml:space="preserve">Then, the game will ask user to select which </w:t>
      </w:r>
      <w:r w:rsidRPr="00733B11">
        <w:rPr>
          <w:b/>
          <w:bCs/>
        </w:rPr>
        <w:t>player</w:t>
      </w:r>
      <w:r>
        <w:t xml:space="preserve"> </w:t>
      </w:r>
      <w:r w:rsidRPr="00733B11">
        <w:rPr>
          <w:b/>
          <w:bCs/>
        </w:rPr>
        <w:t>to</w:t>
      </w:r>
      <w:r>
        <w:t xml:space="preserve"> </w:t>
      </w:r>
      <w:r w:rsidRPr="00733B11">
        <w:rPr>
          <w:b/>
          <w:bCs/>
        </w:rPr>
        <w:t>be</w:t>
      </w:r>
      <w:r>
        <w:t xml:space="preserve"> </w:t>
      </w:r>
      <w:r w:rsidRPr="00733B11">
        <w:rPr>
          <w:b/>
          <w:bCs/>
        </w:rPr>
        <w:t>removed</w:t>
      </w:r>
      <w:r>
        <w:t xml:space="preserve"> from the list. Validate the </w:t>
      </w:r>
      <w:r w:rsidRPr="00733B11">
        <w:rPr>
          <w:b/>
          <w:bCs/>
        </w:rPr>
        <w:t>value</w:t>
      </w:r>
      <w:r>
        <w:t xml:space="preserve"> must be </w:t>
      </w:r>
      <w:r w:rsidRPr="00733B11">
        <w:rPr>
          <w:b/>
          <w:bCs/>
        </w:rPr>
        <w:t>between 1 and total player data</w:t>
      </w:r>
      <w:r>
        <w:t>.</w:t>
      </w:r>
    </w:p>
    <w:p w14:paraId="0EDF4B76" w14:textId="77777777" w:rsidR="00CC3239" w:rsidRDefault="00552FF5" w:rsidP="00CC323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DA2A8BB" wp14:editId="3D0375BF">
            <wp:extent cx="5760000" cy="1940426"/>
            <wp:effectExtent l="19050" t="19050" r="12700" b="222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593"/>
                    <a:stretch/>
                  </pic:blipFill>
                  <pic:spPr bwMode="auto">
                    <a:xfrm>
                      <a:off x="0" y="0"/>
                      <a:ext cx="5760000" cy="194042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BF4DF" w14:textId="471A2033" w:rsidR="00C26A75" w:rsidRDefault="00CC3239" w:rsidP="00CC3239">
      <w:pPr>
        <w:pStyle w:val="Caption"/>
      </w:pPr>
      <w:r>
        <w:t xml:space="preserve">Figure </w:t>
      </w:r>
      <w:fldSimple w:instr=" SEQ Figure \* ARABIC ">
        <w:r w:rsidR="006B093E">
          <w:rPr>
            <w:noProof/>
          </w:rPr>
          <w:t>4</w:t>
        </w:r>
      </w:fldSimple>
      <w:r>
        <w:t xml:space="preserve">. Delete </w:t>
      </w:r>
      <w:r w:rsidR="00791FD8">
        <w:t xml:space="preserve">a </w:t>
      </w:r>
      <w:r>
        <w:t>Player</w:t>
      </w:r>
    </w:p>
    <w:p w14:paraId="0E84E890" w14:textId="05658A01" w:rsidR="00C83FC7" w:rsidRDefault="00C83FC7" w:rsidP="00C83FC7">
      <w:pPr>
        <w:pStyle w:val="ListParagraph"/>
        <w:numPr>
          <w:ilvl w:val="0"/>
          <w:numId w:val="13"/>
        </w:numPr>
        <w:spacing w:line="360" w:lineRule="auto"/>
        <w:ind w:left="284" w:hanging="284"/>
        <w:jc w:val="both"/>
      </w:pPr>
      <w:r w:rsidRPr="00A205E4">
        <w:t xml:space="preserve">If the user selected </w:t>
      </w:r>
      <w:r>
        <w:rPr>
          <w:b/>
          <w:bCs/>
        </w:rPr>
        <w:t>m</w:t>
      </w:r>
      <w:r w:rsidRPr="00A205E4">
        <w:rPr>
          <w:b/>
          <w:bCs/>
        </w:rPr>
        <w:t xml:space="preserve">enu </w:t>
      </w:r>
      <w:r>
        <w:rPr>
          <w:b/>
          <w:bCs/>
        </w:rPr>
        <w:t>3</w:t>
      </w:r>
      <w:r w:rsidRPr="00A205E4">
        <w:rPr>
          <w:b/>
          <w:bCs/>
        </w:rPr>
        <w:t xml:space="preserve"> (</w:t>
      </w:r>
      <w:r>
        <w:rPr>
          <w:b/>
          <w:bCs/>
        </w:rPr>
        <w:t>View Player</w:t>
      </w:r>
      <w:r w:rsidRPr="00A205E4">
        <w:rPr>
          <w:b/>
          <w:bCs/>
        </w:rPr>
        <w:t>)</w:t>
      </w:r>
      <w:r>
        <w:t>. Then:</w:t>
      </w:r>
    </w:p>
    <w:p w14:paraId="1F8379F5" w14:textId="3947438C" w:rsidR="00C83FC7" w:rsidRDefault="00C83FC7" w:rsidP="00EA37FA">
      <w:pPr>
        <w:pStyle w:val="ListParagraph"/>
        <w:numPr>
          <w:ilvl w:val="1"/>
          <w:numId w:val="18"/>
        </w:numPr>
        <w:spacing w:line="360" w:lineRule="auto"/>
        <w:ind w:left="567" w:hanging="283"/>
        <w:jc w:val="both"/>
      </w:pPr>
      <w:r>
        <w:t xml:space="preserve">If there is no player in the list, </w:t>
      </w:r>
      <w:r w:rsidRPr="00CC17E5">
        <w:rPr>
          <w:b/>
          <w:bCs/>
        </w:rPr>
        <w:t>show</w:t>
      </w:r>
      <w:r>
        <w:rPr>
          <w:b/>
          <w:bCs/>
        </w:rPr>
        <w:t xml:space="preserve"> following message</w:t>
      </w:r>
      <w:r>
        <w:t xml:space="preserve">. Then, return to </w:t>
      </w:r>
      <w:r w:rsidRPr="00733B11">
        <w:rPr>
          <w:b/>
          <w:bCs/>
        </w:rPr>
        <w:t>main menu</w:t>
      </w:r>
      <w:r>
        <w:t>.</w:t>
      </w:r>
    </w:p>
    <w:p w14:paraId="41EF1761" w14:textId="77777777" w:rsidR="00CC3239" w:rsidRDefault="00EA37FA" w:rsidP="00CC323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D01A9C5" wp14:editId="21B8086F">
            <wp:extent cx="5760000" cy="952527"/>
            <wp:effectExtent l="19050" t="19050" r="12700" b="1905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25872"/>
                    <a:stretch/>
                  </pic:blipFill>
                  <pic:spPr bwMode="auto">
                    <a:xfrm>
                      <a:off x="0" y="0"/>
                      <a:ext cx="5760000" cy="95252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3E67C" w14:textId="161B325D" w:rsidR="00EA37FA" w:rsidRPr="00733B11" w:rsidRDefault="00CC3239" w:rsidP="00CC3239">
      <w:pPr>
        <w:pStyle w:val="Caption"/>
      </w:pPr>
      <w:r>
        <w:t xml:space="preserve">Figure </w:t>
      </w:r>
      <w:fldSimple w:instr=" SEQ Figure \* ARABIC ">
        <w:r w:rsidR="006B093E">
          <w:rPr>
            <w:noProof/>
          </w:rPr>
          <w:t>5</w:t>
        </w:r>
      </w:fldSimple>
      <w:r>
        <w:t>. View Player (Empty)</w:t>
      </w:r>
    </w:p>
    <w:p w14:paraId="53599F59" w14:textId="4B96C730" w:rsidR="00C83FC7" w:rsidRDefault="00C83FC7" w:rsidP="00D75623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</w:pPr>
      <w:r>
        <w:t xml:space="preserve">Otherwise, the game will </w:t>
      </w:r>
      <w:r w:rsidRPr="00733B11">
        <w:rPr>
          <w:b/>
          <w:bCs/>
        </w:rPr>
        <w:t>display all players’ details</w:t>
      </w:r>
      <w:r>
        <w:rPr>
          <w:b/>
          <w:bCs/>
        </w:rPr>
        <w:t xml:space="preserve"> </w:t>
      </w:r>
      <w:r>
        <w:t xml:space="preserve">including </w:t>
      </w:r>
      <w:r w:rsidRPr="00733B11">
        <w:rPr>
          <w:b/>
          <w:bCs/>
        </w:rPr>
        <w:t>Name</w:t>
      </w:r>
      <w:r>
        <w:t xml:space="preserve">, </w:t>
      </w:r>
      <w:r w:rsidRPr="00733B11">
        <w:rPr>
          <w:b/>
          <w:bCs/>
        </w:rPr>
        <w:t>Type</w:t>
      </w:r>
      <w:r>
        <w:t xml:space="preserve">, </w:t>
      </w:r>
      <w:r w:rsidRPr="00733B11">
        <w:rPr>
          <w:b/>
          <w:bCs/>
        </w:rPr>
        <w:t>Level</w:t>
      </w:r>
      <w:r>
        <w:t xml:space="preserve">, and </w:t>
      </w:r>
      <w:r w:rsidRPr="00733B11">
        <w:rPr>
          <w:b/>
          <w:bCs/>
        </w:rPr>
        <w:t>Experience</w:t>
      </w:r>
      <w:r w:rsidRPr="00733B11">
        <w:t>.</w:t>
      </w:r>
    </w:p>
    <w:p w14:paraId="79B78F5D" w14:textId="77777777" w:rsidR="00CC3239" w:rsidRDefault="00D75623" w:rsidP="00CC323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F8FD8B3" wp14:editId="63CF632F">
            <wp:extent cx="5760000" cy="1442946"/>
            <wp:effectExtent l="19050" t="19050" r="1270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7993"/>
                    <a:stretch/>
                  </pic:blipFill>
                  <pic:spPr bwMode="auto">
                    <a:xfrm>
                      <a:off x="0" y="0"/>
                      <a:ext cx="5760000" cy="144294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F5D30" w14:textId="043BDBA1" w:rsidR="00B328C6" w:rsidRPr="00B35BFC" w:rsidRDefault="00CC3239" w:rsidP="00CC3239">
      <w:pPr>
        <w:pStyle w:val="Caption"/>
        <w:rPr>
          <w:sz w:val="20"/>
          <w:szCs w:val="20"/>
        </w:rPr>
      </w:pPr>
      <w:r>
        <w:t xml:space="preserve">Figure </w:t>
      </w:r>
      <w:fldSimple w:instr=" SEQ Figure \* ARABIC ">
        <w:r w:rsidR="006B093E">
          <w:rPr>
            <w:noProof/>
          </w:rPr>
          <w:t>6</w:t>
        </w:r>
      </w:fldSimple>
      <w:r>
        <w:t>. View Player</w:t>
      </w:r>
    </w:p>
    <w:p w14:paraId="1F855F48" w14:textId="1F43046D" w:rsidR="00D75623" w:rsidRDefault="00D75623" w:rsidP="00D75623">
      <w:pPr>
        <w:pStyle w:val="ListParagraph"/>
        <w:numPr>
          <w:ilvl w:val="0"/>
          <w:numId w:val="13"/>
        </w:numPr>
        <w:spacing w:line="360" w:lineRule="auto"/>
        <w:ind w:left="284" w:hanging="284"/>
        <w:jc w:val="both"/>
      </w:pPr>
      <w:r w:rsidRPr="00A205E4">
        <w:t xml:space="preserve">If the user selected </w:t>
      </w:r>
      <w:r>
        <w:rPr>
          <w:b/>
          <w:bCs/>
        </w:rPr>
        <w:t>m</w:t>
      </w:r>
      <w:r w:rsidRPr="00A205E4">
        <w:rPr>
          <w:b/>
          <w:bCs/>
        </w:rPr>
        <w:t xml:space="preserve">enu </w:t>
      </w:r>
      <w:r>
        <w:rPr>
          <w:b/>
          <w:bCs/>
        </w:rPr>
        <w:t>4</w:t>
      </w:r>
      <w:r w:rsidRPr="00A205E4">
        <w:rPr>
          <w:b/>
          <w:bCs/>
        </w:rPr>
        <w:t xml:space="preserve"> (</w:t>
      </w:r>
      <w:r>
        <w:rPr>
          <w:b/>
          <w:bCs/>
        </w:rPr>
        <w:t>Fight Minion</w:t>
      </w:r>
      <w:r w:rsidRPr="00A205E4">
        <w:rPr>
          <w:b/>
          <w:bCs/>
        </w:rPr>
        <w:t>)</w:t>
      </w:r>
      <w:r>
        <w:t>. Then:</w:t>
      </w:r>
    </w:p>
    <w:p w14:paraId="48EB945C" w14:textId="600CE18C" w:rsidR="00D75623" w:rsidRDefault="00D75623" w:rsidP="000945B4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</w:pPr>
      <w:r>
        <w:t xml:space="preserve">If there is no player in the list, </w:t>
      </w:r>
      <w:r w:rsidRPr="00CC17E5">
        <w:rPr>
          <w:b/>
          <w:bCs/>
        </w:rPr>
        <w:t>show</w:t>
      </w:r>
      <w:r>
        <w:rPr>
          <w:b/>
          <w:bCs/>
        </w:rPr>
        <w:t xml:space="preserve"> following message</w:t>
      </w:r>
      <w:r>
        <w:t xml:space="preserve">. Then, return to </w:t>
      </w:r>
      <w:r w:rsidRPr="00733B11">
        <w:rPr>
          <w:b/>
          <w:bCs/>
        </w:rPr>
        <w:t>main menu</w:t>
      </w:r>
      <w:r>
        <w:t>.</w:t>
      </w:r>
    </w:p>
    <w:p w14:paraId="0FAA8E8F" w14:textId="77777777" w:rsidR="00CC3239" w:rsidRDefault="000945B4" w:rsidP="00CC323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EB7A51D" wp14:editId="1C7E41B4">
            <wp:extent cx="5760000" cy="742700"/>
            <wp:effectExtent l="19050" t="19050" r="12700" b="19685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7137"/>
                    <a:stretch/>
                  </pic:blipFill>
                  <pic:spPr bwMode="auto">
                    <a:xfrm>
                      <a:off x="0" y="0"/>
                      <a:ext cx="5760000" cy="7427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5AD0C" w14:textId="6CAF5499" w:rsidR="000945B4" w:rsidRPr="00733B11" w:rsidRDefault="00CC3239" w:rsidP="00CC3239">
      <w:pPr>
        <w:pStyle w:val="Caption"/>
      </w:pPr>
      <w:r>
        <w:t xml:space="preserve">Figure </w:t>
      </w:r>
      <w:fldSimple w:instr=" SEQ Figure \* ARABIC ">
        <w:r w:rsidR="006B093E">
          <w:rPr>
            <w:noProof/>
          </w:rPr>
          <w:t>7</w:t>
        </w:r>
      </w:fldSimple>
      <w:r>
        <w:t>. Fight Minion (Empty)</w:t>
      </w:r>
    </w:p>
    <w:p w14:paraId="690D98F2" w14:textId="79AA80FA" w:rsidR="00D75623" w:rsidRDefault="00D75623" w:rsidP="00D75623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</w:pPr>
      <w:r>
        <w:t xml:space="preserve">Otherwise, the game will </w:t>
      </w:r>
      <w:r w:rsidRPr="00733B11">
        <w:rPr>
          <w:b/>
          <w:bCs/>
        </w:rPr>
        <w:t>display all players’ details</w:t>
      </w:r>
      <w:r>
        <w:rPr>
          <w:b/>
          <w:bCs/>
        </w:rPr>
        <w:t xml:space="preserve"> </w:t>
      </w:r>
      <w:r>
        <w:t xml:space="preserve">including </w:t>
      </w:r>
      <w:r w:rsidRPr="00733B11">
        <w:rPr>
          <w:b/>
          <w:bCs/>
        </w:rPr>
        <w:t>Name</w:t>
      </w:r>
      <w:r>
        <w:t xml:space="preserve">, </w:t>
      </w:r>
      <w:r w:rsidRPr="00733B11">
        <w:rPr>
          <w:b/>
          <w:bCs/>
        </w:rPr>
        <w:t>Type</w:t>
      </w:r>
      <w:r>
        <w:t xml:space="preserve">, </w:t>
      </w:r>
      <w:r w:rsidRPr="00733B11">
        <w:rPr>
          <w:b/>
          <w:bCs/>
        </w:rPr>
        <w:t>Level</w:t>
      </w:r>
      <w:r>
        <w:t xml:space="preserve">, and </w:t>
      </w:r>
      <w:r w:rsidRPr="00733B11">
        <w:rPr>
          <w:b/>
          <w:bCs/>
        </w:rPr>
        <w:t>Experience</w:t>
      </w:r>
      <w:r w:rsidRPr="00733B11">
        <w:t>.</w:t>
      </w:r>
    </w:p>
    <w:p w14:paraId="1016CBB2" w14:textId="259967A3" w:rsidR="007472C7" w:rsidRDefault="009C3E35" w:rsidP="009C3E35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</w:pPr>
      <w:r>
        <w:lastRenderedPageBreak/>
        <w:t xml:space="preserve">Then, the game will ask user to select which </w:t>
      </w:r>
      <w:r w:rsidRPr="00733B11">
        <w:rPr>
          <w:b/>
          <w:bCs/>
        </w:rPr>
        <w:t>player</w:t>
      </w:r>
      <w:r>
        <w:t xml:space="preserve"> </w:t>
      </w:r>
      <w:r>
        <w:rPr>
          <w:b/>
          <w:bCs/>
        </w:rPr>
        <w:t xml:space="preserve">that </w:t>
      </w:r>
      <w:r w:rsidR="00895669">
        <w:rPr>
          <w:b/>
          <w:bCs/>
        </w:rPr>
        <w:t>they want to fight with</w:t>
      </w:r>
      <w:r>
        <w:rPr>
          <w:b/>
          <w:bCs/>
        </w:rPr>
        <w:t xml:space="preserve"> </w:t>
      </w:r>
      <w:r>
        <w:t xml:space="preserve">from the list. Validate the </w:t>
      </w:r>
      <w:r w:rsidRPr="00733B11">
        <w:rPr>
          <w:b/>
          <w:bCs/>
        </w:rPr>
        <w:t>value</w:t>
      </w:r>
      <w:r>
        <w:t xml:space="preserve"> must be </w:t>
      </w:r>
      <w:r w:rsidRPr="00733B11">
        <w:rPr>
          <w:b/>
          <w:bCs/>
        </w:rPr>
        <w:t>between 1 and total player data</w:t>
      </w:r>
      <w:r>
        <w:t>.</w:t>
      </w:r>
    </w:p>
    <w:p w14:paraId="0BE98DB1" w14:textId="77777777" w:rsidR="00CC3239" w:rsidRDefault="000C2536" w:rsidP="00CC323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1A3EED8" wp14:editId="3352F59C">
            <wp:extent cx="5760000" cy="1912511"/>
            <wp:effectExtent l="19050" t="19050" r="1270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653"/>
                    <a:stretch/>
                  </pic:blipFill>
                  <pic:spPr bwMode="auto">
                    <a:xfrm>
                      <a:off x="0" y="0"/>
                      <a:ext cx="5760000" cy="191251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2579" w14:textId="73BB45EF" w:rsidR="0051439C" w:rsidRDefault="00CC3239" w:rsidP="00CC3239">
      <w:pPr>
        <w:pStyle w:val="Caption"/>
      </w:pPr>
      <w:r>
        <w:t xml:space="preserve">Figure </w:t>
      </w:r>
      <w:fldSimple w:instr=" SEQ Figure \* ARABIC ">
        <w:r w:rsidR="006B093E">
          <w:rPr>
            <w:noProof/>
          </w:rPr>
          <w:t>8</w:t>
        </w:r>
      </w:fldSimple>
      <w:r>
        <w:t>. Fight Minion</w:t>
      </w:r>
    </w:p>
    <w:p w14:paraId="489A0BD2" w14:textId="1F111BF0" w:rsidR="00B54900" w:rsidRDefault="004B0CEF" w:rsidP="007472C7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</w:pPr>
      <w:r>
        <w:t xml:space="preserve">Update </w:t>
      </w:r>
      <w:r w:rsidR="00B54900">
        <w:t xml:space="preserve">the </w:t>
      </w:r>
      <w:r w:rsidR="00B30DFA">
        <w:t xml:space="preserve">current </w:t>
      </w:r>
      <w:r>
        <w:t>health o</w:t>
      </w:r>
      <w:r w:rsidR="00B30DFA">
        <w:t xml:space="preserve">f </w:t>
      </w:r>
      <w:r w:rsidR="00B54900">
        <w:t>player</w:t>
      </w:r>
      <w:r w:rsidR="00B30DFA">
        <w:t xml:space="preserve"> that was</w:t>
      </w:r>
      <w:r w:rsidR="00B54900">
        <w:t xml:space="preserve"> chosen from the list following </w:t>
      </w:r>
      <w:r w:rsidR="001219A3">
        <w:t>the</w:t>
      </w:r>
      <w:r w:rsidR="00B54900">
        <w:t xml:space="preserve"> formula</w:t>
      </w:r>
      <w:r w:rsidR="001219A3">
        <w:t xml:space="preserve"> below</w:t>
      </w:r>
      <w:r w:rsidR="00B54900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5"/>
        <w:gridCol w:w="4535"/>
      </w:tblGrid>
      <w:tr w:rsidR="004B0CEF" w14:paraId="0C39DA6C" w14:textId="77777777" w:rsidTr="004779A4">
        <w:trPr>
          <w:jc w:val="center"/>
        </w:trPr>
        <w:tc>
          <w:tcPr>
            <w:tcW w:w="4535" w:type="dxa"/>
          </w:tcPr>
          <w:p w14:paraId="37ED506B" w14:textId="7B5FE741" w:rsidR="004B0CEF" w:rsidRPr="004779A4" w:rsidRDefault="004B0CEF" w:rsidP="004779A4">
            <w:pPr>
              <w:spacing w:line="360" w:lineRule="auto"/>
              <w:jc w:val="center"/>
              <w:rPr>
                <w:b/>
                <w:bCs/>
              </w:rPr>
            </w:pPr>
            <w:r w:rsidRPr="004779A4">
              <w:rPr>
                <w:b/>
                <w:bCs/>
              </w:rPr>
              <w:t>Warrior</w:t>
            </w:r>
          </w:p>
        </w:tc>
        <w:tc>
          <w:tcPr>
            <w:tcW w:w="4535" w:type="dxa"/>
          </w:tcPr>
          <w:p w14:paraId="2632F6FC" w14:textId="7A08B72D" w:rsidR="004B0CEF" w:rsidRPr="004779A4" w:rsidRDefault="004B0CEF" w:rsidP="004779A4">
            <w:pPr>
              <w:spacing w:line="360" w:lineRule="auto"/>
              <w:jc w:val="center"/>
              <w:rPr>
                <w:b/>
                <w:bCs/>
              </w:rPr>
            </w:pPr>
            <w:r w:rsidRPr="004779A4">
              <w:rPr>
                <w:b/>
                <w:bCs/>
              </w:rPr>
              <w:t>Archer</w:t>
            </w:r>
          </w:p>
        </w:tc>
      </w:tr>
      <w:tr w:rsidR="00B30DFA" w14:paraId="0B23A352" w14:textId="77777777" w:rsidTr="004779A4">
        <w:trPr>
          <w:jc w:val="center"/>
        </w:trPr>
        <w:tc>
          <w:tcPr>
            <w:tcW w:w="4535" w:type="dxa"/>
          </w:tcPr>
          <w:p w14:paraId="227D0F8B" w14:textId="7C2FC4FD" w:rsidR="00B30DFA" w:rsidRPr="004779A4" w:rsidRDefault="00B30DFA" w:rsidP="004779A4">
            <w:pPr>
              <w:spacing w:line="360" w:lineRule="auto"/>
              <w:jc w:val="center"/>
            </w:pPr>
            <w:r w:rsidRPr="004779A4">
              <w:t>Player HP = Level * 300</w:t>
            </w:r>
          </w:p>
        </w:tc>
        <w:tc>
          <w:tcPr>
            <w:tcW w:w="4535" w:type="dxa"/>
          </w:tcPr>
          <w:p w14:paraId="32CA04B7" w14:textId="5E11E0BF" w:rsidR="00B30DFA" w:rsidRPr="004779A4" w:rsidRDefault="00B30DFA" w:rsidP="004779A4">
            <w:pPr>
              <w:spacing w:line="360" w:lineRule="auto"/>
              <w:jc w:val="center"/>
            </w:pPr>
            <w:r w:rsidRPr="004779A4">
              <w:t>Player HP = Level * 200</w:t>
            </w:r>
          </w:p>
        </w:tc>
      </w:tr>
    </w:tbl>
    <w:p w14:paraId="1D6AC1D4" w14:textId="77777777" w:rsidR="00B54900" w:rsidRDefault="00B54900" w:rsidP="00B54900">
      <w:pPr>
        <w:spacing w:line="360" w:lineRule="auto"/>
        <w:jc w:val="both"/>
      </w:pPr>
    </w:p>
    <w:p w14:paraId="17DE0AAE" w14:textId="10A53E36" w:rsidR="007472C7" w:rsidRDefault="00BF2EDB" w:rsidP="007472C7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</w:pPr>
      <w:r>
        <w:t xml:space="preserve">Then, the game will proceed to the </w:t>
      </w:r>
      <w:r w:rsidRPr="00BF2EDB">
        <w:rPr>
          <w:b/>
          <w:bCs/>
        </w:rPr>
        <w:t>simulation</w:t>
      </w:r>
      <w:r>
        <w:t xml:space="preserve"> </w:t>
      </w:r>
      <w:r w:rsidRPr="00BF2EDB">
        <w:rPr>
          <w:b/>
          <w:bCs/>
        </w:rPr>
        <w:t>menu</w:t>
      </w:r>
      <w:r>
        <w:t>:</w:t>
      </w:r>
    </w:p>
    <w:p w14:paraId="49AAC8F8" w14:textId="77777777" w:rsidR="00CC3239" w:rsidRDefault="00BF2EDB" w:rsidP="00CC323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2DF3D61" wp14:editId="679A0475">
            <wp:extent cx="5760000" cy="1621585"/>
            <wp:effectExtent l="19050" t="19050" r="12700" b="171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-134508"/>
                    <a:stretch/>
                  </pic:blipFill>
                  <pic:spPr bwMode="auto">
                    <a:xfrm>
                      <a:off x="0" y="0"/>
                      <a:ext cx="5760000" cy="162158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AA4A8" w14:textId="57133027" w:rsidR="007472C7" w:rsidRDefault="00CC3239" w:rsidP="00CC3239">
      <w:pPr>
        <w:pStyle w:val="Caption"/>
      </w:pPr>
      <w:r>
        <w:t xml:space="preserve">Figure </w:t>
      </w:r>
      <w:fldSimple w:instr=" SEQ Figure \* ARABIC ">
        <w:r w:rsidR="006B093E">
          <w:rPr>
            <w:noProof/>
          </w:rPr>
          <w:t>9</w:t>
        </w:r>
      </w:fldSimple>
      <w:r>
        <w:t>. Fight Minion (Battle Simulation)</w:t>
      </w:r>
    </w:p>
    <w:p w14:paraId="0B65301E" w14:textId="77777777" w:rsidR="009B7BB8" w:rsidRDefault="00B328C6" w:rsidP="00BF2EDB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</w:pPr>
      <w:r>
        <w:t xml:space="preserve">During the battle, </w:t>
      </w:r>
      <w:r w:rsidRPr="008E0FF0">
        <w:rPr>
          <w:b/>
          <w:bCs/>
        </w:rPr>
        <w:t>a player can move either “Attack” or “Flee”</w:t>
      </w:r>
      <w:r>
        <w:t>.</w:t>
      </w:r>
    </w:p>
    <w:p w14:paraId="57E5C35E" w14:textId="77777777" w:rsidR="009B7BB8" w:rsidRDefault="009B7BB8" w:rsidP="009B7BB8">
      <w:pPr>
        <w:pStyle w:val="ListParagraph"/>
        <w:numPr>
          <w:ilvl w:val="2"/>
          <w:numId w:val="13"/>
        </w:numPr>
        <w:spacing w:line="360" w:lineRule="auto"/>
        <w:ind w:left="851" w:hanging="284"/>
        <w:jc w:val="both"/>
      </w:pPr>
      <w:r>
        <w:t>If the player decided to “</w:t>
      </w:r>
      <w:r w:rsidRPr="009B7BB8">
        <w:rPr>
          <w:b/>
          <w:bCs/>
        </w:rPr>
        <w:t>flee</w:t>
      </w:r>
      <w:r>
        <w:t xml:space="preserve">”. The game will return to </w:t>
      </w:r>
      <w:r w:rsidRPr="009B7BB8">
        <w:rPr>
          <w:b/>
          <w:bCs/>
        </w:rPr>
        <w:t>main menu</w:t>
      </w:r>
      <w:r>
        <w:t>.</w:t>
      </w:r>
    </w:p>
    <w:p w14:paraId="2F2B59BE" w14:textId="77777777" w:rsidR="009B7BB8" w:rsidRDefault="009B7BB8" w:rsidP="009B7BB8">
      <w:pPr>
        <w:pStyle w:val="ListParagraph"/>
        <w:numPr>
          <w:ilvl w:val="2"/>
          <w:numId w:val="13"/>
        </w:numPr>
        <w:spacing w:line="360" w:lineRule="auto"/>
        <w:ind w:left="851" w:hanging="284"/>
        <w:jc w:val="both"/>
      </w:pPr>
      <w:r>
        <w:t>Otherwise, i</w:t>
      </w:r>
      <w:r w:rsidR="00B328C6">
        <w:t>f</w:t>
      </w:r>
      <w:r>
        <w:t xml:space="preserve"> the</w:t>
      </w:r>
      <w:r w:rsidR="00B328C6">
        <w:t xml:space="preserve"> player decided to </w:t>
      </w:r>
      <w:r w:rsidR="00B328C6" w:rsidRPr="00BF2EDB">
        <w:rPr>
          <w:b/>
          <w:bCs/>
        </w:rPr>
        <w:t>attack</w:t>
      </w:r>
      <w:r w:rsidR="00B328C6">
        <w:t xml:space="preserve">, there will be 2 </w:t>
      </w:r>
      <w:r w:rsidR="00C67CF2">
        <w:t>turns</w:t>
      </w:r>
      <w:r w:rsidR="00B328C6">
        <w:t>. First</w:t>
      </w:r>
      <w:r w:rsidR="00BF2EDB">
        <w:t>, the</w:t>
      </w:r>
      <w:r w:rsidR="00B328C6">
        <w:t xml:space="preserve"> player will attack </w:t>
      </w:r>
      <w:r w:rsidR="00BF2EDB">
        <w:t xml:space="preserve">the </w:t>
      </w:r>
      <w:r w:rsidR="00B328C6">
        <w:t>minion</w:t>
      </w:r>
      <w:r w:rsidR="00235E05">
        <w:t xml:space="preserve">. After that, the </w:t>
      </w:r>
      <w:r w:rsidR="00B328C6">
        <w:t>minion will attack</w:t>
      </w:r>
      <w:r w:rsidR="00235E05">
        <w:t xml:space="preserve"> the</w:t>
      </w:r>
      <w:r w:rsidR="00B328C6">
        <w:t xml:space="preserve"> player</w:t>
      </w:r>
      <w:r>
        <w:t>.</w:t>
      </w:r>
    </w:p>
    <w:p w14:paraId="78055229" w14:textId="2CF9B73D" w:rsidR="00B328C6" w:rsidRDefault="009B7BB8" w:rsidP="009B7BB8">
      <w:pPr>
        <w:pStyle w:val="ListParagraph"/>
        <w:spacing w:line="360" w:lineRule="auto"/>
        <w:ind w:left="851"/>
        <w:jc w:val="both"/>
      </w:pPr>
      <w:r>
        <w:t>Note: B</w:t>
      </w:r>
      <w:r w:rsidR="00C67CF2">
        <w:t xml:space="preserve">oth actions reduce the </w:t>
      </w:r>
      <w:r w:rsidR="00C67CF2" w:rsidRPr="00C67CF2">
        <w:rPr>
          <w:b/>
          <w:bCs/>
        </w:rPr>
        <w:t>“defender” HP</w:t>
      </w:r>
      <w:r w:rsidR="00B328C6">
        <w:t>.</w:t>
      </w:r>
      <w:r>
        <w:t xml:space="preserve"> </w:t>
      </w:r>
      <w:r w:rsidR="00B328C6">
        <w:t>Please pay attention with formula below</w:t>
      </w:r>
      <w:r w:rsidR="00235E05">
        <w:t>:</w:t>
      </w:r>
    </w:p>
    <w:tbl>
      <w:tblPr>
        <w:tblStyle w:val="TableGrid"/>
        <w:tblW w:w="9333" w:type="dxa"/>
        <w:jc w:val="center"/>
        <w:tblLook w:val="04A0" w:firstRow="1" w:lastRow="0" w:firstColumn="1" w:lastColumn="0" w:noHBand="0" w:noVBand="1"/>
      </w:tblPr>
      <w:tblGrid>
        <w:gridCol w:w="1056"/>
        <w:gridCol w:w="3741"/>
        <w:gridCol w:w="2268"/>
        <w:gridCol w:w="2268"/>
      </w:tblGrid>
      <w:tr w:rsidR="00B328C6" w14:paraId="56DCCD42" w14:textId="77777777" w:rsidTr="0012167D">
        <w:trPr>
          <w:jc w:val="center"/>
        </w:trPr>
        <w:tc>
          <w:tcPr>
            <w:tcW w:w="1056" w:type="dxa"/>
            <w:vAlign w:val="center"/>
          </w:tcPr>
          <w:p w14:paraId="1EB93529" w14:textId="77777777" w:rsidR="00B328C6" w:rsidRDefault="00B328C6" w:rsidP="00235E05">
            <w:pPr>
              <w:jc w:val="both"/>
            </w:pPr>
          </w:p>
        </w:tc>
        <w:tc>
          <w:tcPr>
            <w:tcW w:w="3741" w:type="dxa"/>
            <w:vAlign w:val="center"/>
          </w:tcPr>
          <w:p w14:paraId="42392F1A" w14:textId="77777777" w:rsidR="00B328C6" w:rsidRPr="00E5617D" w:rsidRDefault="00B328C6" w:rsidP="00235E05">
            <w:pPr>
              <w:jc w:val="center"/>
              <w:rPr>
                <w:b/>
                <w:bCs/>
              </w:rPr>
            </w:pPr>
            <w:r w:rsidRPr="00E5617D">
              <w:rPr>
                <w:b/>
                <w:bCs/>
              </w:rPr>
              <w:t>Minion</w:t>
            </w:r>
          </w:p>
        </w:tc>
        <w:tc>
          <w:tcPr>
            <w:tcW w:w="2268" w:type="dxa"/>
            <w:vAlign w:val="center"/>
          </w:tcPr>
          <w:p w14:paraId="26D0BDAE" w14:textId="77777777" w:rsidR="00B328C6" w:rsidRPr="00E5617D" w:rsidRDefault="00B328C6" w:rsidP="00235E05">
            <w:pPr>
              <w:jc w:val="center"/>
              <w:rPr>
                <w:b/>
                <w:bCs/>
              </w:rPr>
            </w:pPr>
            <w:r w:rsidRPr="00E5617D">
              <w:rPr>
                <w:b/>
                <w:bCs/>
              </w:rPr>
              <w:t>Warrior</w:t>
            </w:r>
          </w:p>
        </w:tc>
        <w:tc>
          <w:tcPr>
            <w:tcW w:w="2268" w:type="dxa"/>
            <w:vAlign w:val="center"/>
          </w:tcPr>
          <w:p w14:paraId="31098FC2" w14:textId="77777777" w:rsidR="00B328C6" w:rsidRPr="00E5617D" w:rsidRDefault="00B328C6" w:rsidP="00235E05">
            <w:pPr>
              <w:jc w:val="center"/>
              <w:rPr>
                <w:b/>
                <w:bCs/>
              </w:rPr>
            </w:pPr>
            <w:r w:rsidRPr="00E5617D">
              <w:rPr>
                <w:b/>
                <w:bCs/>
              </w:rPr>
              <w:t>Archer</w:t>
            </w:r>
          </w:p>
        </w:tc>
      </w:tr>
      <w:tr w:rsidR="00B328C6" w14:paraId="2DA2126A" w14:textId="77777777" w:rsidTr="0012167D">
        <w:trPr>
          <w:jc w:val="center"/>
        </w:trPr>
        <w:tc>
          <w:tcPr>
            <w:tcW w:w="1056" w:type="dxa"/>
            <w:vAlign w:val="center"/>
          </w:tcPr>
          <w:p w14:paraId="6FBB3743" w14:textId="77777777" w:rsidR="00B328C6" w:rsidRPr="00E5617D" w:rsidRDefault="00B328C6" w:rsidP="00235E05">
            <w:pPr>
              <w:jc w:val="both"/>
              <w:rPr>
                <w:b/>
                <w:bCs/>
              </w:rPr>
            </w:pPr>
            <w:r w:rsidRPr="00E5617D">
              <w:rPr>
                <w:b/>
                <w:bCs/>
              </w:rPr>
              <w:t>Health</w:t>
            </w:r>
          </w:p>
        </w:tc>
        <w:tc>
          <w:tcPr>
            <w:tcW w:w="3741" w:type="dxa"/>
            <w:vAlign w:val="center"/>
          </w:tcPr>
          <w:p w14:paraId="7C4400D1" w14:textId="227EB1D4" w:rsidR="00B328C6" w:rsidRPr="00E5617D" w:rsidRDefault="00B328C6" w:rsidP="00235E05">
            <w:pPr>
              <w:jc w:val="center"/>
            </w:pPr>
            <w:r w:rsidRPr="00E5617D">
              <w:t>Player’s Level * Rand</w:t>
            </w:r>
            <w:r w:rsidR="00235E05">
              <w:t>om</w:t>
            </w:r>
            <w:r w:rsidRPr="00E5617D">
              <w:t>(100 – 200)</w:t>
            </w:r>
          </w:p>
        </w:tc>
        <w:tc>
          <w:tcPr>
            <w:tcW w:w="2268" w:type="dxa"/>
            <w:vAlign w:val="center"/>
          </w:tcPr>
          <w:p w14:paraId="57E05F50" w14:textId="77777777" w:rsidR="00B328C6" w:rsidRPr="00E5617D" w:rsidRDefault="00B328C6" w:rsidP="00235E05">
            <w:pPr>
              <w:jc w:val="center"/>
            </w:pPr>
            <w:r w:rsidRPr="00E5617D">
              <w:t>Characters current Health</w:t>
            </w:r>
          </w:p>
        </w:tc>
        <w:tc>
          <w:tcPr>
            <w:tcW w:w="2268" w:type="dxa"/>
            <w:vAlign w:val="center"/>
          </w:tcPr>
          <w:p w14:paraId="55B576F9" w14:textId="77777777" w:rsidR="00B328C6" w:rsidRPr="00E5617D" w:rsidRDefault="00B328C6" w:rsidP="00235E05">
            <w:pPr>
              <w:jc w:val="center"/>
            </w:pPr>
            <w:r w:rsidRPr="00E5617D">
              <w:t>Characters current Health</w:t>
            </w:r>
          </w:p>
        </w:tc>
      </w:tr>
      <w:tr w:rsidR="00B328C6" w14:paraId="380ABBE2" w14:textId="77777777" w:rsidTr="0012167D">
        <w:trPr>
          <w:jc w:val="center"/>
        </w:trPr>
        <w:tc>
          <w:tcPr>
            <w:tcW w:w="1056" w:type="dxa"/>
            <w:vAlign w:val="center"/>
          </w:tcPr>
          <w:p w14:paraId="3DA92BD3" w14:textId="77777777" w:rsidR="00B328C6" w:rsidRPr="00E5617D" w:rsidRDefault="00B328C6" w:rsidP="00235E05">
            <w:pPr>
              <w:jc w:val="both"/>
              <w:rPr>
                <w:b/>
                <w:bCs/>
              </w:rPr>
            </w:pPr>
            <w:r w:rsidRPr="00E5617D">
              <w:rPr>
                <w:b/>
                <w:bCs/>
              </w:rPr>
              <w:t>Attack</w:t>
            </w:r>
          </w:p>
        </w:tc>
        <w:tc>
          <w:tcPr>
            <w:tcW w:w="3741" w:type="dxa"/>
            <w:vAlign w:val="center"/>
          </w:tcPr>
          <w:p w14:paraId="1E0303CA" w14:textId="10628B8C" w:rsidR="00B328C6" w:rsidRPr="00E5617D" w:rsidRDefault="00B328C6" w:rsidP="00235E05">
            <w:pPr>
              <w:jc w:val="center"/>
            </w:pPr>
            <w:r w:rsidRPr="00E5617D">
              <w:t>Rand</w:t>
            </w:r>
            <w:r w:rsidR="00235E05">
              <w:t>om</w:t>
            </w:r>
            <w:r w:rsidRPr="00E5617D">
              <w:t xml:space="preserve">(0 – </w:t>
            </w:r>
            <w:r w:rsidR="0045088F">
              <w:t>60</w:t>
            </w:r>
            <w:r w:rsidRPr="00E5617D">
              <w:t>)</w:t>
            </w:r>
          </w:p>
        </w:tc>
        <w:tc>
          <w:tcPr>
            <w:tcW w:w="2268" w:type="dxa"/>
            <w:vAlign w:val="center"/>
          </w:tcPr>
          <w:p w14:paraId="74B51075" w14:textId="09DD26E5" w:rsidR="00B328C6" w:rsidRPr="00E5617D" w:rsidRDefault="00B328C6" w:rsidP="00235E05">
            <w:pPr>
              <w:jc w:val="center"/>
            </w:pPr>
            <w:r w:rsidRPr="00E5617D">
              <w:t>Rand</w:t>
            </w:r>
            <w:r w:rsidR="00235E05">
              <w:t>om</w:t>
            </w:r>
            <w:r w:rsidRPr="00E5617D">
              <w:t>(0 – 50)</w:t>
            </w:r>
          </w:p>
        </w:tc>
        <w:tc>
          <w:tcPr>
            <w:tcW w:w="2268" w:type="dxa"/>
            <w:vAlign w:val="center"/>
          </w:tcPr>
          <w:p w14:paraId="61453B8F" w14:textId="12C89F90" w:rsidR="00B328C6" w:rsidRPr="00E5617D" w:rsidRDefault="00B328C6" w:rsidP="00235E05">
            <w:pPr>
              <w:jc w:val="center"/>
            </w:pPr>
            <w:r w:rsidRPr="00E5617D">
              <w:t>Rand</w:t>
            </w:r>
            <w:r w:rsidR="00235E05">
              <w:t>om</w:t>
            </w:r>
            <w:r w:rsidRPr="00E5617D">
              <w:t>(0 – 50) + Range</w:t>
            </w:r>
          </w:p>
        </w:tc>
      </w:tr>
      <w:tr w:rsidR="00B328C6" w14:paraId="5FF94BA6" w14:textId="77777777" w:rsidTr="0012167D">
        <w:trPr>
          <w:jc w:val="center"/>
        </w:trPr>
        <w:tc>
          <w:tcPr>
            <w:tcW w:w="1056" w:type="dxa"/>
            <w:vAlign w:val="center"/>
          </w:tcPr>
          <w:p w14:paraId="0ED6AC44" w14:textId="250B9A2D" w:rsidR="00B328C6" w:rsidRPr="00E5617D" w:rsidRDefault="00041B99" w:rsidP="00235E0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Damage Taken</w:t>
            </w:r>
          </w:p>
        </w:tc>
        <w:tc>
          <w:tcPr>
            <w:tcW w:w="3741" w:type="dxa"/>
            <w:vAlign w:val="center"/>
          </w:tcPr>
          <w:p w14:paraId="5C9B540A" w14:textId="77777777" w:rsidR="00B328C6" w:rsidRPr="00E5617D" w:rsidRDefault="00B328C6" w:rsidP="00235E05">
            <w:pPr>
              <w:jc w:val="center"/>
            </w:pPr>
            <w:r w:rsidRPr="00E5617D">
              <w:t>Player Attack</w:t>
            </w:r>
          </w:p>
        </w:tc>
        <w:tc>
          <w:tcPr>
            <w:tcW w:w="2268" w:type="dxa"/>
            <w:vAlign w:val="center"/>
          </w:tcPr>
          <w:p w14:paraId="4DF3EB55" w14:textId="77777777" w:rsidR="00B328C6" w:rsidRPr="00E5617D" w:rsidRDefault="00B328C6" w:rsidP="00235E05">
            <w:pPr>
              <w:jc w:val="center"/>
            </w:pPr>
            <w:r w:rsidRPr="00E5617D">
              <w:t>Enemy Attack - Shield</w:t>
            </w:r>
          </w:p>
        </w:tc>
        <w:tc>
          <w:tcPr>
            <w:tcW w:w="2268" w:type="dxa"/>
            <w:vAlign w:val="center"/>
          </w:tcPr>
          <w:p w14:paraId="219804B5" w14:textId="77777777" w:rsidR="00B328C6" w:rsidRPr="00E5617D" w:rsidRDefault="00B328C6" w:rsidP="00235E05">
            <w:pPr>
              <w:jc w:val="center"/>
            </w:pPr>
            <w:r w:rsidRPr="00E5617D">
              <w:t>Enemy Attack</w:t>
            </w:r>
          </w:p>
        </w:tc>
      </w:tr>
    </w:tbl>
    <w:p w14:paraId="79D80C79" w14:textId="77777777" w:rsidR="00B328C6" w:rsidRDefault="00B328C6" w:rsidP="00B328C6">
      <w:pPr>
        <w:spacing w:line="360" w:lineRule="auto"/>
        <w:jc w:val="both"/>
      </w:pPr>
    </w:p>
    <w:p w14:paraId="6F0A05B1" w14:textId="403723A0" w:rsidR="002A18B5" w:rsidRDefault="002A18B5" w:rsidP="00CC3F1C">
      <w:pPr>
        <w:pStyle w:val="ListParagraph"/>
        <w:numPr>
          <w:ilvl w:val="2"/>
          <w:numId w:val="13"/>
        </w:numPr>
        <w:spacing w:line="360" w:lineRule="auto"/>
        <w:ind w:left="851" w:hanging="284"/>
        <w:jc w:val="both"/>
      </w:pPr>
      <w:r w:rsidRPr="00DA16B8">
        <w:rPr>
          <w:b/>
          <w:bCs/>
        </w:rPr>
        <w:t>Repeat the process</w:t>
      </w:r>
      <w:r>
        <w:t xml:space="preserve"> </w:t>
      </w:r>
      <w:r w:rsidRPr="00CC3239">
        <w:rPr>
          <w:b/>
          <w:bCs/>
        </w:rPr>
        <w:t>starting from</w:t>
      </w:r>
      <w:r>
        <w:t xml:space="preserve"> </w:t>
      </w:r>
      <w:r w:rsidRPr="00DA16B8">
        <w:rPr>
          <w:b/>
          <w:bCs/>
        </w:rPr>
        <w:t>asking the player to choose either “Attack” or “Flee”</w:t>
      </w:r>
      <w:r>
        <w:t xml:space="preserve"> until </w:t>
      </w:r>
      <w:r w:rsidRPr="00DA16B8">
        <w:rPr>
          <w:b/>
          <w:bCs/>
        </w:rPr>
        <w:t>either the player or the minion is killed</w:t>
      </w:r>
      <w:r>
        <w:t xml:space="preserve"> or until </w:t>
      </w:r>
      <w:r w:rsidRPr="00DA16B8">
        <w:rPr>
          <w:b/>
          <w:bCs/>
        </w:rPr>
        <w:t>the player choose to “Flee”</w:t>
      </w:r>
      <w:r>
        <w:t>.</w:t>
      </w:r>
    </w:p>
    <w:p w14:paraId="2DBDC39E" w14:textId="2D1ED792" w:rsidR="0012167D" w:rsidRDefault="0012167D" w:rsidP="0012167D">
      <w:pPr>
        <w:pStyle w:val="ListParagraph"/>
        <w:numPr>
          <w:ilvl w:val="2"/>
          <w:numId w:val="13"/>
        </w:numPr>
        <w:spacing w:line="360" w:lineRule="auto"/>
        <w:ind w:left="851" w:hanging="284"/>
        <w:jc w:val="both"/>
        <w:rPr>
          <w:b/>
          <w:bCs/>
        </w:rPr>
      </w:pPr>
      <w:r>
        <w:t xml:space="preserve">If the minion defeats the player, </w:t>
      </w:r>
      <w:r w:rsidRPr="00F8528B">
        <w:rPr>
          <w:b/>
          <w:bCs/>
        </w:rPr>
        <w:t>remove the player that was chosen</w:t>
      </w:r>
      <w:r w:rsidRPr="00F8528B">
        <w:rPr>
          <w:b/>
          <w:bCs/>
        </w:rPr>
        <w:t xml:space="preserve"> from the list</w:t>
      </w:r>
      <w:r>
        <w:t xml:space="preserve"> and </w:t>
      </w:r>
      <w:r w:rsidR="00B71BEB" w:rsidRPr="00F8528B">
        <w:rPr>
          <w:b/>
          <w:bCs/>
        </w:rPr>
        <w:t>return</w:t>
      </w:r>
      <w:r w:rsidRPr="00F8528B">
        <w:rPr>
          <w:b/>
          <w:bCs/>
        </w:rPr>
        <w:t xml:space="preserve"> to the main menu</w:t>
      </w:r>
      <w:r w:rsidR="00F8528B">
        <w:rPr>
          <w:b/>
          <w:bCs/>
        </w:rPr>
        <w:t xml:space="preserve"> after displaying the message</w:t>
      </w:r>
      <w:r w:rsidRPr="004F74DB">
        <w:rPr>
          <w:b/>
          <w:bCs/>
        </w:rPr>
        <w:t>.</w:t>
      </w:r>
    </w:p>
    <w:p w14:paraId="4F9BC1BC" w14:textId="77777777" w:rsidR="00F8528B" w:rsidRDefault="0012167D" w:rsidP="00F8528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C7D972" wp14:editId="6DEDDACE">
            <wp:extent cx="5760000" cy="2757350"/>
            <wp:effectExtent l="19050" t="19050" r="12700" b="2413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72793"/>
                    <a:stretch/>
                  </pic:blipFill>
                  <pic:spPr bwMode="auto">
                    <a:xfrm>
                      <a:off x="0" y="0"/>
                      <a:ext cx="5760000" cy="27573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E966E" w14:textId="624C39BB" w:rsidR="0012167D" w:rsidRPr="0012167D" w:rsidRDefault="00F8528B" w:rsidP="00F8528B">
      <w:pPr>
        <w:pStyle w:val="Caption"/>
        <w:rPr>
          <w:bCs/>
        </w:rPr>
      </w:pPr>
      <w:r>
        <w:t xml:space="preserve">Figure </w:t>
      </w:r>
      <w:fldSimple w:instr=" SEQ Figure \* ARABIC ">
        <w:r w:rsidR="006B093E">
          <w:rPr>
            <w:noProof/>
          </w:rPr>
          <w:t>10</w:t>
        </w:r>
      </w:fldSimple>
      <w:r>
        <w:t>. Fight Minion (Player Defeated)</w:t>
      </w:r>
    </w:p>
    <w:p w14:paraId="1935F077" w14:textId="7CE818BD" w:rsidR="00235E05" w:rsidRDefault="00B328C6" w:rsidP="00CC3F1C">
      <w:pPr>
        <w:pStyle w:val="ListParagraph"/>
        <w:numPr>
          <w:ilvl w:val="2"/>
          <w:numId w:val="13"/>
        </w:numPr>
        <w:spacing w:line="360" w:lineRule="auto"/>
        <w:ind w:left="851" w:hanging="284"/>
        <w:jc w:val="both"/>
      </w:pPr>
      <w:r>
        <w:t xml:space="preserve">If the player defeats the minion, </w:t>
      </w:r>
      <w:r w:rsidRPr="00DD22E2">
        <w:rPr>
          <w:b/>
          <w:bCs/>
        </w:rPr>
        <w:t xml:space="preserve">player will </w:t>
      </w:r>
      <w:r w:rsidR="00235E05">
        <w:rPr>
          <w:b/>
          <w:bCs/>
        </w:rPr>
        <w:t>gain</w:t>
      </w:r>
      <w:r w:rsidRPr="00DD22E2">
        <w:rPr>
          <w:b/>
          <w:bCs/>
        </w:rPr>
        <w:t xml:space="preserve"> </w:t>
      </w:r>
      <w:r w:rsidR="00235E05">
        <w:rPr>
          <w:b/>
          <w:bCs/>
        </w:rPr>
        <w:t xml:space="preserve">Experience the same amount as </w:t>
      </w:r>
      <w:r w:rsidRPr="00DD22E2">
        <w:rPr>
          <w:b/>
          <w:bCs/>
        </w:rPr>
        <w:t>enemy</w:t>
      </w:r>
      <w:r w:rsidR="00235E05">
        <w:rPr>
          <w:b/>
          <w:bCs/>
        </w:rPr>
        <w:t>’s HP</w:t>
      </w:r>
      <w:r>
        <w:t>.</w:t>
      </w:r>
    </w:p>
    <w:p w14:paraId="258CC56E" w14:textId="016281A3" w:rsidR="006B093E" w:rsidRDefault="00235E05" w:rsidP="006B093E">
      <w:pPr>
        <w:pStyle w:val="ListParagraph"/>
        <w:numPr>
          <w:ilvl w:val="2"/>
          <w:numId w:val="13"/>
        </w:numPr>
        <w:spacing w:line="360" w:lineRule="auto"/>
        <w:ind w:left="851" w:hanging="284"/>
        <w:jc w:val="both"/>
      </w:pPr>
      <w:r>
        <w:t xml:space="preserve">Then, </w:t>
      </w:r>
      <w:r w:rsidR="00B328C6" w:rsidRPr="004F74DB">
        <w:rPr>
          <w:b/>
          <w:bCs/>
        </w:rPr>
        <w:t>check player for level up based on formula below</w:t>
      </w:r>
      <w:r w:rsidR="00B328C6">
        <w:t xml:space="preserve">. </w:t>
      </w:r>
      <w:r w:rsidR="00677CA5">
        <w:t>If the player</w:t>
      </w:r>
      <w:r w:rsidR="00B328C6">
        <w:t xml:space="preserve"> level up, </w:t>
      </w:r>
      <w:r w:rsidR="00B328C6" w:rsidRPr="004F74DB">
        <w:rPr>
          <w:b/>
          <w:bCs/>
        </w:rPr>
        <w:t xml:space="preserve">the game will </w:t>
      </w:r>
      <w:r w:rsidR="009B7BB8">
        <w:rPr>
          <w:b/>
          <w:bCs/>
        </w:rPr>
        <w:t>update</w:t>
      </w:r>
      <w:r w:rsidR="00B328C6" w:rsidRPr="004F74DB">
        <w:rPr>
          <w:b/>
          <w:bCs/>
        </w:rPr>
        <w:t xml:space="preserve"> player</w:t>
      </w:r>
      <w:r w:rsidR="009B7BB8">
        <w:rPr>
          <w:b/>
          <w:bCs/>
        </w:rPr>
        <w:t>’s</w:t>
      </w:r>
      <w:r w:rsidR="00B328C6" w:rsidRPr="004F74DB">
        <w:rPr>
          <w:b/>
          <w:bCs/>
        </w:rPr>
        <w:t xml:space="preserve"> health based on the formula below</w:t>
      </w:r>
      <w:r w:rsidR="006B093E">
        <w:rPr>
          <w:b/>
          <w:bCs/>
        </w:rPr>
        <w:t xml:space="preserve"> </w:t>
      </w:r>
      <w:r w:rsidR="006B093E">
        <w:t xml:space="preserve">and </w:t>
      </w:r>
      <w:r w:rsidR="006B093E">
        <w:rPr>
          <w:b/>
          <w:bCs/>
        </w:rPr>
        <w:t>return to the main menu after displaying the message</w:t>
      </w:r>
      <w:r w:rsidR="00B328C6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3402"/>
        <w:gridCol w:w="3402"/>
      </w:tblGrid>
      <w:tr w:rsidR="00B328C6" w14:paraId="06C764EA" w14:textId="77777777" w:rsidTr="0012167D">
        <w:trPr>
          <w:jc w:val="center"/>
        </w:trPr>
        <w:tc>
          <w:tcPr>
            <w:tcW w:w="2268" w:type="dxa"/>
          </w:tcPr>
          <w:p w14:paraId="5A71D5B6" w14:textId="77777777" w:rsidR="00B328C6" w:rsidRDefault="00B328C6" w:rsidP="002B2FD9">
            <w:pPr>
              <w:spacing w:line="360" w:lineRule="auto"/>
              <w:jc w:val="center"/>
            </w:pPr>
          </w:p>
        </w:tc>
        <w:tc>
          <w:tcPr>
            <w:tcW w:w="3402" w:type="dxa"/>
          </w:tcPr>
          <w:p w14:paraId="5C2085FA" w14:textId="77777777" w:rsidR="00B328C6" w:rsidRPr="00E5617D" w:rsidRDefault="00B328C6" w:rsidP="002B2FD9">
            <w:pPr>
              <w:spacing w:line="360" w:lineRule="auto"/>
              <w:jc w:val="center"/>
              <w:rPr>
                <w:b/>
                <w:bCs/>
              </w:rPr>
            </w:pPr>
            <w:r w:rsidRPr="00E5617D">
              <w:rPr>
                <w:b/>
                <w:bCs/>
              </w:rPr>
              <w:t>Warrior</w:t>
            </w:r>
          </w:p>
        </w:tc>
        <w:tc>
          <w:tcPr>
            <w:tcW w:w="3402" w:type="dxa"/>
          </w:tcPr>
          <w:p w14:paraId="66C0A002" w14:textId="77777777" w:rsidR="00B328C6" w:rsidRPr="00E5617D" w:rsidRDefault="00B328C6" w:rsidP="002B2FD9">
            <w:pPr>
              <w:spacing w:line="360" w:lineRule="auto"/>
              <w:jc w:val="center"/>
              <w:rPr>
                <w:b/>
                <w:bCs/>
              </w:rPr>
            </w:pPr>
            <w:r w:rsidRPr="00E5617D">
              <w:rPr>
                <w:b/>
                <w:bCs/>
              </w:rPr>
              <w:t>Archer</w:t>
            </w:r>
          </w:p>
        </w:tc>
      </w:tr>
      <w:tr w:rsidR="00B328C6" w14:paraId="057DFA86" w14:textId="77777777" w:rsidTr="0012167D">
        <w:trPr>
          <w:jc w:val="center"/>
        </w:trPr>
        <w:tc>
          <w:tcPr>
            <w:tcW w:w="2268" w:type="dxa"/>
          </w:tcPr>
          <w:p w14:paraId="2A7725F9" w14:textId="44DD22DE" w:rsidR="00B328C6" w:rsidRPr="00E5617D" w:rsidRDefault="00B328C6" w:rsidP="002B2FD9">
            <w:pPr>
              <w:spacing w:line="360" w:lineRule="auto"/>
              <w:jc w:val="center"/>
              <w:rPr>
                <w:b/>
                <w:bCs/>
              </w:rPr>
            </w:pPr>
            <w:r w:rsidRPr="00E5617D">
              <w:rPr>
                <w:b/>
                <w:bCs/>
              </w:rPr>
              <w:t>Level</w:t>
            </w:r>
            <w:r w:rsidR="00235E05">
              <w:rPr>
                <w:b/>
                <w:bCs/>
              </w:rPr>
              <w:t xml:space="preserve"> </w:t>
            </w:r>
            <w:r w:rsidRPr="00E5617D">
              <w:rPr>
                <w:b/>
                <w:bCs/>
              </w:rPr>
              <w:t>Up</w:t>
            </w:r>
          </w:p>
        </w:tc>
        <w:tc>
          <w:tcPr>
            <w:tcW w:w="6804" w:type="dxa"/>
            <w:gridSpan w:val="2"/>
          </w:tcPr>
          <w:p w14:paraId="0A2D8298" w14:textId="0EF7BF1D" w:rsidR="0051439C" w:rsidRDefault="00235E05" w:rsidP="0051439C">
            <w:pPr>
              <w:spacing w:line="360" w:lineRule="auto"/>
              <w:jc w:val="center"/>
            </w:pPr>
            <w:proofErr w:type="spellStart"/>
            <w:r>
              <w:t>PlayerExp</w:t>
            </w:r>
            <w:proofErr w:type="spellEnd"/>
            <w:r>
              <w:t xml:space="preserve"> = </w:t>
            </w:r>
            <w:proofErr w:type="spellStart"/>
            <w:r>
              <w:t>PlayerExp</w:t>
            </w:r>
            <w:proofErr w:type="spellEnd"/>
            <w:r>
              <w:t xml:space="preserve"> + </w:t>
            </w:r>
            <w:proofErr w:type="spellStart"/>
            <w:r w:rsidR="0051439C">
              <w:t>MinionHealth</w:t>
            </w:r>
            <w:proofErr w:type="spellEnd"/>
          </w:p>
          <w:p w14:paraId="21C25570" w14:textId="37545F43" w:rsidR="0051439C" w:rsidRPr="000873DB" w:rsidRDefault="00B328C6" w:rsidP="0051439C">
            <w:pPr>
              <w:spacing w:line="360" w:lineRule="auto"/>
              <w:jc w:val="center"/>
            </w:pPr>
            <w:proofErr w:type="spellStart"/>
            <w:r w:rsidRPr="000873DB">
              <w:t>ExpToLevelUp</w:t>
            </w:r>
            <w:proofErr w:type="spellEnd"/>
            <w:r w:rsidRPr="000873DB">
              <w:t xml:space="preserve"> = Level * 500</w:t>
            </w:r>
          </w:p>
          <w:p w14:paraId="73E349C9" w14:textId="02EA8E0D" w:rsidR="00B328C6" w:rsidRDefault="00265D2F" w:rsidP="002B2FD9">
            <w:pPr>
              <w:spacing w:line="360" w:lineRule="auto"/>
              <w:jc w:val="center"/>
            </w:pPr>
            <w:r w:rsidRPr="000873DB">
              <w:t>E</w:t>
            </w:r>
            <w:r>
              <w:t>.g</w:t>
            </w:r>
            <w:r w:rsidRPr="000873DB">
              <w:t>.,</w:t>
            </w:r>
            <w:r w:rsidR="00B328C6" w:rsidRPr="000873DB">
              <w:t xml:space="preserve"> For leveling up to level 4 you need 1500 exp (3 * 500exp)</w:t>
            </w:r>
          </w:p>
          <w:p w14:paraId="663538C1" w14:textId="77777777" w:rsidR="0051439C" w:rsidRDefault="0051439C" w:rsidP="0051439C">
            <w:pPr>
              <w:spacing w:line="360" w:lineRule="auto"/>
              <w:rPr>
                <w:b/>
                <w:bCs/>
              </w:rPr>
            </w:pPr>
            <w:r>
              <w:t xml:space="preserve">If </w:t>
            </w:r>
            <w:proofErr w:type="spellStart"/>
            <w:r w:rsidRPr="0051439C">
              <w:rPr>
                <w:b/>
                <w:bCs/>
              </w:rPr>
              <w:t>PlayerExp</w:t>
            </w:r>
            <w:proofErr w:type="spellEnd"/>
            <w:r>
              <w:t xml:space="preserve"> greater than or equals with </w:t>
            </w:r>
            <w:proofErr w:type="spellStart"/>
            <w:r w:rsidRPr="0051439C">
              <w:rPr>
                <w:b/>
                <w:bCs/>
              </w:rPr>
              <w:t>ExpToLevelUp</w:t>
            </w:r>
            <w:proofErr w:type="spellEnd"/>
          </w:p>
          <w:p w14:paraId="0EE58304" w14:textId="77777777" w:rsidR="0051439C" w:rsidRDefault="0051439C" w:rsidP="0051439C">
            <w:pPr>
              <w:pStyle w:val="ListParagraph"/>
              <w:numPr>
                <w:ilvl w:val="3"/>
                <w:numId w:val="18"/>
              </w:numPr>
              <w:spacing w:line="360" w:lineRule="auto"/>
              <w:ind w:left="273" w:hanging="28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Increase Player Level by 1</w:t>
            </w:r>
          </w:p>
          <w:p w14:paraId="5470C68D" w14:textId="020172BB" w:rsidR="0051439C" w:rsidRPr="0051439C" w:rsidRDefault="0051439C" w:rsidP="0051439C">
            <w:pPr>
              <w:pStyle w:val="ListParagraph"/>
              <w:numPr>
                <w:ilvl w:val="3"/>
                <w:numId w:val="18"/>
              </w:numPr>
              <w:spacing w:line="360" w:lineRule="auto"/>
              <w:ind w:left="273" w:hanging="28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Set Player Experience to 0</w:t>
            </w:r>
          </w:p>
        </w:tc>
      </w:tr>
      <w:tr w:rsidR="00B328C6" w14:paraId="5DAEAEDF" w14:textId="77777777" w:rsidTr="0012167D">
        <w:trPr>
          <w:jc w:val="center"/>
        </w:trPr>
        <w:tc>
          <w:tcPr>
            <w:tcW w:w="2268" w:type="dxa"/>
          </w:tcPr>
          <w:p w14:paraId="4D009E5A" w14:textId="2B0DA0C3" w:rsidR="00B328C6" w:rsidRPr="00E5617D" w:rsidRDefault="00235E05" w:rsidP="002B2F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Player Status</w:t>
            </w:r>
          </w:p>
        </w:tc>
        <w:tc>
          <w:tcPr>
            <w:tcW w:w="3402" w:type="dxa"/>
          </w:tcPr>
          <w:p w14:paraId="285C4829" w14:textId="35BDFD0C" w:rsidR="00B328C6" w:rsidRPr="000873DB" w:rsidRDefault="00041B99" w:rsidP="00041B99">
            <w:pPr>
              <w:spacing w:line="360" w:lineRule="auto"/>
              <w:jc w:val="center"/>
            </w:pPr>
            <w:r>
              <w:t xml:space="preserve">Player HP </w:t>
            </w:r>
            <w:r w:rsidR="00B328C6" w:rsidRPr="000873DB">
              <w:t>= Level * 300</w:t>
            </w:r>
          </w:p>
        </w:tc>
        <w:tc>
          <w:tcPr>
            <w:tcW w:w="3402" w:type="dxa"/>
          </w:tcPr>
          <w:p w14:paraId="48075E05" w14:textId="3AAFB158" w:rsidR="00B328C6" w:rsidRPr="000873DB" w:rsidRDefault="00041B99" w:rsidP="00041B99">
            <w:pPr>
              <w:spacing w:line="360" w:lineRule="auto"/>
              <w:jc w:val="center"/>
            </w:pPr>
            <w:r>
              <w:t>Player HP</w:t>
            </w:r>
            <w:r w:rsidR="00B328C6" w:rsidRPr="000873DB">
              <w:t xml:space="preserve"> = Level * 200 </w:t>
            </w:r>
          </w:p>
        </w:tc>
      </w:tr>
    </w:tbl>
    <w:p w14:paraId="460A3E1F" w14:textId="11FDF7FE" w:rsidR="009B7BB8" w:rsidRDefault="009B7BB8" w:rsidP="00B328C6">
      <w:pPr>
        <w:spacing w:line="360" w:lineRule="auto"/>
      </w:pPr>
    </w:p>
    <w:p w14:paraId="1CEBCE26" w14:textId="77777777" w:rsidR="006B093E" w:rsidRDefault="0045088F" w:rsidP="006B093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8375C1B" wp14:editId="3CE5A73A">
            <wp:extent cx="5760000" cy="2478868"/>
            <wp:effectExtent l="19050" t="19050" r="12700" b="171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5797"/>
                    <a:stretch/>
                  </pic:blipFill>
                  <pic:spPr bwMode="auto">
                    <a:xfrm>
                      <a:off x="0" y="0"/>
                      <a:ext cx="5760000" cy="247886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BEB70" w14:textId="7EDED1E1" w:rsidR="0045088F" w:rsidRDefault="006B093E" w:rsidP="006B09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. Fight Minion (Player Victory)</w:t>
      </w:r>
    </w:p>
    <w:p w14:paraId="1FA2520A" w14:textId="15FEF878" w:rsidR="000412E6" w:rsidRDefault="00AE36EE" w:rsidP="00344B1D">
      <w:pPr>
        <w:pStyle w:val="ListParagraph"/>
        <w:numPr>
          <w:ilvl w:val="0"/>
          <w:numId w:val="13"/>
        </w:numPr>
        <w:spacing w:line="360" w:lineRule="auto"/>
        <w:ind w:left="284" w:hanging="284"/>
        <w:jc w:val="both"/>
      </w:pPr>
      <w:r w:rsidRPr="00A205E4">
        <w:t xml:space="preserve">If the user selected </w:t>
      </w:r>
      <w:r w:rsidRPr="00A205E4">
        <w:rPr>
          <w:b/>
          <w:bCs/>
        </w:rPr>
        <w:t>Menu 5 (Exit)</w:t>
      </w:r>
      <w:r w:rsidRPr="00A205E4">
        <w:t xml:space="preserve">. The program will </w:t>
      </w:r>
      <w:r w:rsidRPr="00A205E4">
        <w:rPr>
          <w:b/>
          <w:bCs/>
        </w:rPr>
        <w:t>exit</w:t>
      </w:r>
      <w:r w:rsidRPr="00A205E4">
        <w:t>.</w:t>
      </w:r>
    </w:p>
    <w:p w14:paraId="718ECB90" w14:textId="77777777" w:rsidR="00344B1D" w:rsidRPr="00A205E4" w:rsidRDefault="00344B1D" w:rsidP="00111D85">
      <w:pPr>
        <w:pStyle w:val="ListParagraph"/>
        <w:spacing w:line="360" w:lineRule="auto"/>
        <w:ind w:left="284"/>
        <w:jc w:val="both"/>
      </w:pPr>
    </w:p>
    <w:p w14:paraId="4A0B752B" w14:textId="4C1ADF4C" w:rsidR="00CD6E86" w:rsidRPr="004F4AF9" w:rsidRDefault="00AE36EE" w:rsidP="004F4AF9">
      <w:pPr>
        <w:spacing w:line="360" w:lineRule="auto"/>
        <w:jc w:val="center"/>
        <w:rPr>
          <w:b/>
          <w:bCs/>
        </w:rPr>
      </w:pPr>
      <w:r w:rsidRPr="00A205E4">
        <w:rPr>
          <w:b/>
          <w:bCs/>
        </w:rPr>
        <w:t>If you need any assistance, kindly ask your assistants for help.</w:t>
      </w:r>
    </w:p>
    <w:sectPr w:rsidR="00CD6E86" w:rsidRPr="004F4AF9" w:rsidSect="00DF2179">
      <w:headerReference w:type="default" r:id="rId20"/>
      <w:footerReference w:type="default" r:id="rId21"/>
      <w:headerReference w:type="first" r:id="rId22"/>
      <w:footerReference w:type="first" r:id="rId2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79A66" w14:textId="77777777" w:rsidR="00E15AE4" w:rsidRDefault="00E15AE4" w:rsidP="00273E4A">
      <w:r>
        <w:separator/>
      </w:r>
    </w:p>
  </w:endnote>
  <w:endnote w:type="continuationSeparator" w:id="0">
    <w:p w14:paraId="17DED5DA" w14:textId="77777777" w:rsidR="00E15AE4" w:rsidRDefault="00E15AE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DA6D1" w14:textId="77777777" w:rsidR="00E15AE4" w:rsidRDefault="00E15AE4" w:rsidP="00273E4A">
      <w:r>
        <w:separator/>
      </w:r>
    </w:p>
  </w:footnote>
  <w:footnote w:type="continuationSeparator" w:id="0">
    <w:p w14:paraId="7A341008" w14:textId="77777777" w:rsidR="00E15AE4" w:rsidRDefault="00E15AE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DD93C4E" w:rsidR="005D0782" w:rsidRDefault="00DA5540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DA5540">
            <w:rPr>
              <w:b/>
              <w:sz w:val="20"/>
              <w:lang w:val="id-ID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51836"/>
    <w:multiLevelType w:val="hybridMultilevel"/>
    <w:tmpl w:val="BC7C5064"/>
    <w:lvl w:ilvl="0" w:tplc="E43A303C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7929D6"/>
    <w:multiLevelType w:val="hybridMultilevel"/>
    <w:tmpl w:val="7D9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012FF"/>
    <w:multiLevelType w:val="hybridMultilevel"/>
    <w:tmpl w:val="F4644F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6E6213"/>
    <w:multiLevelType w:val="hybridMultilevel"/>
    <w:tmpl w:val="01BCCFD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B59138F"/>
    <w:multiLevelType w:val="hybridMultilevel"/>
    <w:tmpl w:val="25C2F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D303E3"/>
    <w:multiLevelType w:val="hybridMultilevel"/>
    <w:tmpl w:val="F114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C466C"/>
    <w:multiLevelType w:val="hybridMultilevel"/>
    <w:tmpl w:val="FEF6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5C6">
      <w:start w:val="5"/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B2F9D"/>
    <w:multiLevelType w:val="hybridMultilevel"/>
    <w:tmpl w:val="C426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A7836"/>
    <w:multiLevelType w:val="hybridMultilevel"/>
    <w:tmpl w:val="403487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104557">
    <w:abstractNumId w:val="1"/>
  </w:num>
  <w:num w:numId="2" w16cid:durableId="1658848758">
    <w:abstractNumId w:val="6"/>
  </w:num>
  <w:num w:numId="3" w16cid:durableId="309095037">
    <w:abstractNumId w:val="11"/>
  </w:num>
  <w:num w:numId="4" w16cid:durableId="1841385212">
    <w:abstractNumId w:val="7"/>
  </w:num>
  <w:num w:numId="5" w16cid:durableId="1515651298">
    <w:abstractNumId w:val="13"/>
  </w:num>
  <w:num w:numId="6" w16cid:durableId="1256591353">
    <w:abstractNumId w:val="10"/>
  </w:num>
  <w:num w:numId="7" w16cid:durableId="396125311">
    <w:abstractNumId w:val="14"/>
  </w:num>
  <w:num w:numId="8" w16cid:durableId="454566806">
    <w:abstractNumId w:val="0"/>
  </w:num>
  <w:num w:numId="9" w16cid:durableId="1805002405">
    <w:abstractNumId w:val="3"/>
  </w:num>
  <w:num w:numId="10" w16cid:durableId="109274929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66731794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4808067">
    <w:abstractNumId w:val="12"/>
  </w:num>
  <w:num w:numId="13" w16cid:durableId="1592739944">
    <w:abstractNumId w:val="17"/>
  </w:num>
  <w:num w:numId="14" w16cid:durableId="854542304">
    <w:abstractNumId w:val="8"/>
  </w:num>
  <w:num w:numId="15" w16cid:durableId="287130606">
    <w:abstractNumId w:val="2"/>
  </w:num>
  <w:num w:numId="16" w16cid:durableId="1916161588">
    <w:abstractNumId w:val="4"/>
  </w:num>
  <w:num w:numId="17" w16cid:durableId="109515554">
    <w:abstractNumId w:val="5"/>
  </w:num>
  <w:num w:numId="18" w16cid:durableId="1501583194">
    <w:abstractNumId w:val="16"/>
  </w:num>
  <w:num w:numId="19" w16cid:durableId="650408379">
    <w:abstractNumId w:val="9"/>
  </w:num>
  <w:num w:numId="20" w16cid:durableId="17719271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2583B"/>
    <w:rsid w:val="000412E6"/>
    <w:rsid w:val="00041B99"/>
    <w:rsid w:val="000431F4"/>
    <w:rsid w:val="00051154"/>
    <w:rsid w:val="00060EAC"/>
    <w:rsid w:val="00072DE7"/>
    <w:rsid w:val="000732DF"/>
    <w:rsid w:val="00075820"/>
    <w:rsid w:val="0009205C"/>
    <w:rsid w:val="000945B4"/>
    <w:rsid w:val="000A0C90"/>
    <w:rsid w:val="000A23D8"/>
    <w:rsid w:val="000A3F41"/>
    <w:rsid w:val="000B0A6D"/>
    <w:rsid w:val="000B69D0"/>
    <w:rsid w:val="000C2536"/>
    <w:rsid w:val="000C3015"/>
    <w:rsid w:val="000D5893"/>
    <w:rsid w:val="000F057A"/>
    <w:rsid w:val="000F1EBF"/>
    <w:rsid w:val="000F3EB6"/>
    <w:rsid w:val="000F7CFC"/>
    <w:rsid w:val="000F7FC6"/>
    <w:rsid w:val="00101356"/>
    <w:rsid w:val="00103011"/>
    <w:rsid w:val="00111D85"/>
    <w:rsid w:val="001128D4"/>
    <w:rsid w:val="00113B92"/>
    <w:rsid w:val="0012167D"/>
    <w:rsid w:val="001219A3"/>
    <w:rsid w:val="00122BC2"/>
    <w:rsid w:val="00126822"/>
    <w:rsid w:val="00131DAA"/>
    <w:rsid w:val="00140437"/>
    <w:rsid w:val="00145C2E"/>
    <w:rsid w:val="00150E94"/>
    <w:rsid w:val="00151847"/>
    <w:rsid w:val="0015698F"/>
    <w:rsid w:val="00167A40"/>
    <w:rsid w:val="001769D0"/>
    <w:rsid w:val="00183F26"/>
    <w:rsid w:val="001955A6"/>
    <w:rsid w:val="001A300E"/>
    <w:rsid w:val="001B3A2E"/>
    <w:rsid w:val="001D4810"/>
    <w:rsid w:val="001D6744"/>
    <w:rsid w:val="001E4042"/>
    <w:rsid w:val="001E637E"/>
    <w:rsid w:val="001E6C94"/>
    <w:rsid w:val="001E7ABE"/>
    <w:rsid w:val="001F64B6"/>
    <w:rsid w:val="0020234C"/>
    <w:rsid w:val="00214B2E"/>
    <w:rsid w:val="002169A7"/>
    <w:rsid w:val="002216D4"/>
    <w:rsid w:val="00224780"/>
    <w:rsid w:val="00235C36"/>
    <w:rsid w:val="00235E05"/>
    <w:rsid w:val="002376FA"/>
    <w:rsid w:val="00242027"/>
    <w:rsid w:val="00265D2F"/>
    <w:rsid w:val="00273E4A"/>
    <w:rsid w:val="00277EFC"/>
    <w:rsid w:val="00281799"/>
    <w:rsid w:val="002818FE"/>
    <w:rsid w:val="00284160"/>
    <w:rsid w:val="002841B3"/>
    <w:rsid w:val="002956DC"/>
    <w:rsid w:val="00296DA6"/>
    <w:rsid w:val="002A07C0"/>
    <w:rsid w:val="002A138B"/>
    <w:rsid w:val="002A18B5"/>
    <w:rsid w:val="002A46B5"/>
    <w:rsid w:val="002A5D0E"/>
    <w:rsid w:val="002A66E0"/>
    <w:rsid w:val="002B00F2"/>
    <w:rsid w:val="002B052D"/>
    <w:rsid w:val="002B2A56"/>
    <w:rsid w:val="002B54E5"/>
    <w:rsid w:val="002B7CDD"/>
    <w:rsid w:val="002C11AA"/>
    <w:rsid w:val="002C3AC5"/>
    <w:rsid w:val="002C7FC0"/>
    <w:rsid w:val="002D1472"/>
    <w:rsid w:val="002D7F31"/>
    <w:rsid w:val="002E3324"/>
    <w:rsid w:val="002F427B"/>
    <w:rsid w:val="003002A2"/>
    <w:rsid w:val="00305136"/>
    <w:rsid w:val="003054E4"/>
    <w:rsid w:val="00320C87"/>
    <w:rsid w:val="00321362"/>
    <w:rsid w:val="00323243"/>
    <w:rsid w:val="00323347"/>
    <w:rsid w:val="0032637E"/>
    <w:rsid w:val="003432E6"/>
    <w:rsid w:val="003439D3"/>
    <w:rsid w:val="00344B1D"/>
    <w:rsid w:val="0036420F"/>
    <w:rsid w:val="00365CEB"/>
    <w:rsid w:val="0036669F"/>
    <w:rsid w:val="00366844"/>
    <w:rsid w:val="0037250C"/>
    <w:rsid w:val="0037553B"/>
    <w:rsid w:val="0038376D"/>
    <w:rsid w:val="00384C7B"/>
    <w:rsid w:val="003879F0"/>
    <w:rsid w:val="00387D06"/>
    <w:rsid w:val="003A1788"/>
    <w:rsid w:val="003A3791"/>
    <w:rsid w:val="003A4550"/>
    <w:rsid w:val="003B1D05"/>
    <w:rsid w:val="003B27CC"/>
    <w:rsid w:val="003B5F77"/>
    <w:rsid w:val="003C07AD"/>
    <w:rsid w:val="003C0A29"/>
    <w:rsid w:val="003C1CE6"/>
    <w:rsid w:val="003D7084"/>
    <w:rsid w:val="003F3523"/>
    <w:rsid w:val="003F5A5E"/>
    <w:rsid w:val="003F71D2"/>
    <w:rsid w:val="004009DF"/>
    <w:rsid w:val="004074A1"/>
    <w:rsid w:val="00420AFF"/>
    <w:rsid w:val="00422134"/>
    <w:rsid w:val="004241B0"/>
    <w:rsid w:val="00434FFC"/>
    <w:rsid w:val="00445D09"/>
    <w:rsid w:val="00446550"/>
    <w:rsid w:val="00446D31"/>
    <w:rsid w:val="0045088F"/>
    <w:rsid w:val="0045325D"/>
    <w:rsid w:val="004564E4"/>
    <w:rsid w:val="004633AF"/>
    <w:rsid w:val="0046440B"/>
    <w:rsid w:val="00470964"/>
    <w:rsid w:val="004716A8"/>
    <w:rsid w:val="004779A4"/>
    <w:rsid w:val="00483926"/>
    <w:rsid w:val="00494E4C"/>
    <w:rsid w:val="004A6F1F"/>
    <w:rsid w:val="004B0CEF"/>
    <w:rsid w:val="004B47B5"/>
    <w:rsid w:val="004B6AFE"/>
    <w:rsid w:val="004C0F0C"/>
    <w:rsid w:val="004C5CEA"/>
    <w:rsid w:val="004D176C"/>
    <w:rsid w:val="004E7352"/>
    <w:rsid w:val="004F1AF5"/>
    <w:rsid w:val="004F4AF9"/>
    <w:rsid w:val="0050426D"/>
    <w:rsid w:val="0051439C"/>
    <w:rsid w:val="00520E03"/>
    <w:rsid w:val="00530FB2"/>
    <w:rsid w:val="005314B7"/>
    <w:rsid w:val="00535DA7"/>
    <w:rsid w:val="00537133"/>
    <w:rsid w:val="005447D7"/>
    <w:rsid w:val="00552FF5"/>
    <w:rsid w:val="0055410B"/>
    <w:rsid w:val="00556E41"/>
    <w:rsid w:val="0056171D"/>
    <w:rsid w:val="00571B72"/>
    <w:rsid w:val="00582417"/>
    <w:rsid w:val="00582E4C"/>
    <w:rsid w:val="00585396"/>
    <w:rsid w:val="005A072D"/>
    <w:rsid w:val="005A32DD"/>
    <w:rsid w:val="005B07D4"/>
    <w:rsid w:val="005B3392"/>
    <w:rsid w:val="005B66A9"/>
    <w:rsid w:val="005C156C"/>
    <w:rsid w:val="005C19B6"/>
    <w:rsid w:val="005D0782"/>
    <w:rsid w:val="005D2F4A"/>
    <w:rsid w:val="005D6B3F"/>
    <w:rsid w:val="005E36BE"/>
    <w:rsid w:val="005E708A"/>
    <w:rsid w:val="005F47E6"/>
    <w:rsid w:val="005F794B"/>
    <w:rsid w:val="0060201C"/>
    <w:rsid w:val="0060486C"/>
    <w:rsid w:val="00635EE5"/>
    <w:rsid w:val="006435AF"/>
    <w:rsid w:val="00643F75"/>
    <w:rsid w:val="0064414E"/>
    <w:rsid w:val="00652F58"/>
    <w:rsid w:val="00654309"/>
    <w:rsid w:val="00655DA2"/>
    <w:rsid w:val="00664137"/>
    <w:rsid w:val="0067054D"/>
    <w:rsid w:val="0067443D"/>
    <w:rsid w:val="00677CA5"/>
    <w:rsid w:val="006924E5"/>
    <w:rsid w:val="006A24C1"/>
    <w:rsid w:val="006A26DA"/>
    <w:rsid w:val="006A2DA4"/>
    <w:rsid w:val="006B093E"/>
    <w:rsid w:val="006C02EA"/>
    <w:rsid w:val="006C1EA9"/>
    <w:rsid w:val="006D36BC"/>
    <w:rsid w:val="006F4D80"/>
    <w:rsid w:val="00701ECA"/>
    <w:rsid w:val="00702181"/>
    <w:rsid w:val="007173DE"/>
    <w:rsid w:val="00720962"/>
    <w:rsid w:val="0072245D"/>
    <w:rsid w:val="00725EB7"/>
    <w:rsid w:val="00732AFC"/>
    <w:rsid w:val="00733B11"/>
    <w:rsid w:val="00737595"/>
    <w:rsid w:val="00741F07"/>
    <w:rsid w:val="007472C7"/>
    <w:rsid w:val="00747BD5"/>
    <w:rsid w:val="00753F9F"/>
    <w:rsid w:val="00787247"/>
    <w:rsid w:val="00791FD8"/>
    <w:rsid w:val="007955AD"/>
    <w:rsid w:val="007B5A6A"/>
    <w:rsid w:val="007C1C37"/>
    <w:rsid w:val="007C2D5B"/>
    <w:rsid w:val="007E0954"/>
    <w:rsid w:val="007E0EE7"/>
    <w:rsid w:val="00800667"/>
    <w:rsid w:val="00810737"/>
    <w:rsid w:val="00810DF7"/>
    <w:rsid w:val="00811C48"/>
    <w:rsid w:val="00815DB3"/>
    <w:rsid w:val="008278CE"/>
    <w:rsid w:val="008322E2"/>
    <w:rsid w:val="0083459F"/>
    <w:rsid w:val="0083780E"/>
    <w:rsid w:val="00843266"/>
    <w:rsid w:val="008674E6"/>
    <w:rsid w:val="00876001"/>
    <w:rsid w:val="00876A58"/>
    <w:rsid w:val="008939EF"/>
    <w:rsid w:val="00894072"/>
    <w:rsid w:val="00895669"/>
    <w:rsid w:val="00895B8D"/>
    <w:rsid w:val="008B08C6"/>
    <w:rsid w:val="008B212E"/>
    <w:rsid w:val="008B565A"/>
    <w:rsid w:val="008B7541"/>
    <w:rsid w:val="008C0AAA"/>
    <w:rsid w:val="008C0C3D"/>
    <w:rsid w:val="008C1A4A"/>
    <w:rsid w:val="008D1B94"/>
    <w:rsid w:val="008D228F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44C9C"/>
    <w:rsid w:val="00953816"/>
    <w:rsid w:val="009568C5"/>
    <w:rsid w:val="00961A2D"/>
    <w:rsid w:val="0097243E"/>
    <w:rsid w:val="00973849"/>
    <w:rsid w:val="009832E4"/>
    <w:rsid w:val="00996B11"/>
    <w:rsid w:val="009A2464"/>
    <w:rsid w:val="009A3737"/>
    <w:rsid w:val="009B0142"/>
    <w:rsid w:val="009B40F3"/>
    <w:rsid w:val="009B47D8"/>
    <w:rsid w:val="009B769A"/>
    <w:rsid w:val="009B7BB8"/>
    <w:rsid w:val="009C06B8"/>
    <w:rsid w:val="009C3E35"/>
    <w:rsid w:val="009C7801"/>
    <w:rsid w:val="009D59EA"/>
    <w:rsid w:val="009E29D9"/>
    <w:rsid w:val="00A03BE4"/>
    <w:rsid w:val="00A1473C"/>
    <w:rsid w:val="00A205E4"/>
    <w:rsid w:val="00A24370"/>
    <w:rsid w:val="00A32343"/>
    <w:rsid w:val="00A46082"/>
    <w:rsid w:val="00A46AA2"/>
    <w:rsid w:val="00A50AF3"/>
    <w:rsid w:val="00A52AB7"/>
    <w:rsid w:val="00A53D38"/>
    <w:rsid w:val="00A552D5"/>
    <w:rsid w:val="00A6581D"/>
    <w:rsid w:val="00A746B5"/>
    <w:rsid w:val="00A933D3"/>
    <w:rsid w:val="00A945DC"/>
    <w:rsid w:val="00AA1407"/>
    <w:rsid w:val="00AB0E0A"/>
    <w:rsid w:val="00AB42BB"/>
    <w:rsid w:val="00AB6DD6"/>
    <w:rsid w:val="00AC0C63"/>
    <w:rsid w:val="00AC5D98"/>
    <w:rsid w:val="00AC659D"/>
    <w:rsid w:val="00AC70E7"/>
    <w:rsid w:val="00AD0B16"/>
    <w:rsid w:val="00AD2114"/>
    <w:rsid w:val="00AD2F8A"/>
    <w:rsid w:val="00AD7B46"/>
    <w:rsid w:val="00AE1AE9"/>
    <w:rsid w:val="00AE3417"/>
    <w:rsid w:val="00AE36EE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25A41"/>
    <w:rsid w:val="00B30DFA"/>
    <w:rsid w:val="00B328C6"/>
    <w:rsid w:val="00B440FB"/>
    <w:rsid w:val="00B4674F"/>
    <w:rsid w:val="00B4737D"/>
    <w:rsid w:val="00B517FB"/>
    <w:rsid w:val="00B54900"/>
    <w:rsid w:val="00B55167"/>
    <w:rsid w:val="00B561B9"/>
    <w:rsid w:val="00B67595"/>
    <w:rsid w:val="00B7140C"/>
    <w:rsid w:val="00B71BEB"/>
    <w:rsid w:val="00B75F78"/>
    <w:rsid w:val="00B81979"/>
    <w:rsid w:val="00B948DA"/>
    <w:rsid w:val="00B9609E"/>
    <w:rsid w:val="00BB52D4"/>
    <w:rsid w:val="00BB5665"/>
    <w:rsid w:val="00BC6DE8"/>
    <w:rsid w:val="00BD72C1"/>
    <w:rsid w:val="00BE0705"/>
    <w:rsid w:val="00BF2997"/>
    <w:rsid w:val="00BF2EDB"/>
    <w:rsid w:val="00BF7C45"/>
    <w:rsid w:val="00C208E4"/>
    <w:rsid w:val="00C25F66"/>
    <w:rsid w:val="00C26A75"/>
    <w:rsid w:val="00C4087D"/>
    <w:rsid w:val="00C4390B"/>
    <w:rsid w:val="00C44051"/>
    <w:rsid w:val="00C525FC"/>
    <w:rsid w:val="00C56C03"/>
    <w:rsid w:val="00C57A8A"/>
    <w:rsid w:val="00C57FE8"/>
    <w:rsid w:val="00C6549A"/>
    <w:rsid w:val="00C67CF2"/>
    <w:rsid w:val="00C83FC7"/>
    <w:rsid w:val="00C8483C"/>
    <w:rsid w:val="00C915BF"/>
    <w:rsid w:val="00CA53D8"/>
    <w:rsid w:val="00CB3B33"/>
    <w:rsid w:val="00CB736B"/>
    <w:rsid w:val="00CC3239"/>
    <w:rsid w:val="00CC38F4"/>
    <w:rsid w:val="00CC3F1C"/>
    <w:rsid w:val="00CD64BC"/>
    <w:rsid w:val="00CD6E86"/>
    <w:rsid w:val="00CF11B0"/>
    <w:rsid w:val="00CF5E65"/>
    <w:rsid w:val="00D17BE1"/>
    <w:rsid w:val="00D22C95"/>
    <w:rsid w:val="00D24004"/>
    <w:rsid w:val="00D30822"/>
    <w:rsid w:val="00D3685C"/>
    <w:rsid w:val="00D37E0D"/>
    <w:rsid w:val="00D47C75"/>
    <w:rsid w:val="00D60A6D"/>
    <w:rsid w:val="00D625CC"/>
    <w:rsid w:val="00D67DFC"/>
    <w:rsid w:val="00D70DB5"/>
    <w:rsid w:val="00D734B8"/>
    <w:rsid w:val="00D75081"/>
    <w:rsid w:val="00D75623"/>
    <w:rsid w:val="00D75EFB"/>
    <w:rsid w:val="00D85E99"/>
    <w:rsid w:val="00D95848"/>
    <w:rsid w:val="00D9635D"/>
    <w:rsid w:val="00DA16B8"/>
    <w:rsid w:val="00DA4A85"/>
    <w:rsid w:val="00DA5540"/>
    <w:rsid w:val="00DB0A75"/>
    <w:rsid w:val="00DB2F3C"/>
    <w:rsid w:val="00DC4B9D"/>
    <w:rsid w:val="00DC700A"/>
    <w:rsid w:val="00DD010A"/>
    <w:rsid w:val="00DE2FA6"/>
    <w:rsid w:val="00DF1AA8"/>
    <w:rsid w:val="00DF2179"/>
    <w:rsid w:val="00DF224B"/>
    <w:rsid w:val="00DF2924"/>
    <w:rsid w:val="00DF718C"/>
    <w:rsid w:val="00E0375C"/>
    <w:rsid w:val="00E03DA9"/>
    <w:rsid w:val="00E047D9"/>
    <w:rsid w:val="00E1183F"/>
    <w:rsid w:val="00E15AE4"/>
    <w:rsid w:val="00E335DA"/>
    <w:rsid w:val="00E36B77"/>
    <w:rsid w:val="00E36EA8"/>
    <w:rsid w:val="00E42331"/>
    <w:rsid w:val="00E42E7D"/>
    <w:rsid w:val="00E502A7"/>
    <w:rsid w:val="00E642BF"/>
    <w:rsid w:val="00E660C4"/>
    <w:rsid w:val="00E678B8"/>
    <w:rsid w:val="00E83F0C"/>
    <w:rsid w:val="00E96F09"/>
    <w:rsid w:val="00EA2D24"/>
    <w:rsid w:val="00EA37FA"/>
    <w:rsid w:val="00EB5190"/>
    <w:rsid w:val="00EB7CD4"/>
    <w:rsid w:val="00EC16B2"/>
    <w:rsid w:val="00ED2AF1"/>
    <w:rsid w:val="00ED5890"/>
    <w:rsid w:val="00EE0633"/>
    <w:rsid w:val="00EF17AC"/>
    <w:rsid w:val="00EF24AB"/>
    <w:rsid w:val="00EF53CF"/>
    <w:rsid w:val="00F04D33"/>
    <w:rsid w:val="00F071D0"/>
    <w:rsid w:val="00F22A92"/>
    <w:rsid w:val="00F2595B"/>
    <w:rsid w:val="00F36E33"/>
    <w:rsid w:val="00F411AB"/>
    <w:rsid w:val="00F53807"/>
    <w:rsid w:val="00F66DF4"/>
    <w:rsid w:val="00F712CE"/>
    <w:rsid w:val="00F72A39"/>
    <w:rsid w:val="00F80742"/>
    <w:rsid w:val="00F8528B"/>
    <w:rsid w:val="00F955DA"/>
    <w:rsid w:val="00FA2DA9"/>
    <w:rsid w:val="00FA41A2"/>
    <w:rsid w:val="00FC245F"/>
    <w:rsid w:val="00FF1E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7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EA2D24"/>
    <w:pPr>
      <w:ind w:left="720"/>
      <w:contextualSpacing/>
    </w:pPr>
  </w:style>
  <w:style w:type="table" w:styleId="ListTable7Colorful">
    <w:name w:val="List Table 7 Colorful"/>
    <w:basedOn w:val="TableNormal"/>
    <w:uiPriority w:val="52"/>
    <w:rsid w:val="003879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65D2F"/>
    <w:pPr>
      <w:spacing w:after="200"/>
      <w:jc w:val="center"/>
    </w:pPr>
    <w:rPr>
      <w:b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406</TotalTime>
  <Pages>6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Jonathan Adrian</cp:lastModifiedBy>
  <cp:revision>176</cp:revision>
  <dcterms:created xsi:type="dcterms:W3CDTF">2022-02-02T04:52:00Z</dcterms:created>
  <dcterms:modified xsi:type="dcterms:W3CDTF">2022-05-20T04:30:00Z</dcterms:modified>
</cp:coreProperties>
</file>